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838533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:rsidR="00DA2B1F" w:rsidRDefault="00DA2B1F">
          <w:r>
            <w:rPr>
              <w:noProof/>
              <w:lang w:val="en-CA"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2B1F" w:rsidRDefault="00DA2B1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 Light" w:eastAsiaTheme="majorEastAsia" w:hAnsi="Segoe UI Light" w:cs="Segoe UI Light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Pr="00B053A4" w:rsidRDefault="0055264D">
                                      <w:pPr>
                                        <w:pStyle w:val="NoSpacing"/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Segoe UI Light" w:eastAsiaTheme="majorEastAsia" w:hAnsi="Segoe UI Light" w:cs="Segoe UI Light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TEST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2B1F" w:rsidRDefault="00776227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COMP 4981 File Message Queue Serverr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6607b [3122]" stroked="f" strokeweight="1pt">
                        <v:fill color2="#2d5167 [2882]" angle="348" colors="0 #73bfcb;6554f #73bfcb" focus="100%" type="gradient"/>
                        <v:textbox inset="54pt,54pt,1in,5in">
                          <w:txbxContent>
                            <w:p w:rsidR="00DA2B1F" w:rsidRDefault="00DA2B1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Segoe UI Light" w:eastAsiaTheme="majorEastAsia" w:hAnsi="Segoe UI Light" w:cs="Segoe UI Light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Pr="00B053A4" w:rsidRDefault="0055264D">
                                <w:pPr>
                                  <w:pStyle w:val="NoSpacing"/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Segoe UI Light" w:eastAsiaTheme="majorEastAsia" w:hAnsi="Segoe UI Light" w:cs="Segoe UI Light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TEST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2B1F" w:rsidRDefault="00776227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COMP 4981 File Message Queue Serverr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5264D" w:rsidRDefault="00DA2B1F" w:rsidP="00D77F8F">
          <w:pPr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55264D" w:rsidRPr="004B65D3" w:rsidRDefault="0055264D" w:rsidP="00552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Test #</w:t>
            </w:r>
          </w:p>
        </w:tc>
        <w:tc>
          <w:tcPr>
            <w:tcW w:w="2059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201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2256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Expected Result</w:t>
            </w:r>
          </w:p>
        </w:tc>
        <w:tc>
          <w:tcPr>
            <w:tcW w:w="1069" w:type="dxa"/>
          </w:tcPr>
          <w:p w:rsidR="0055264D" w:rsidRPr="00C731FE" w:rsidRDefault="0055264D" w:rsidP="00453423">
            <w:pPr>
              <w:rPr>
                <w:b/>
                <w:sz w:val="28"/>
                <w:szCs w:val="28"/>
              </w:rPr>
            </w:pPr>
            <w:r w:rsidRPr="00C731FE">
              <w:rPr>
                <w:b/>
                <w:sz w:val="28"/>
                <w:szCs w:val="28"/>
              </w:rPr>
              <w:t>Pass / Fail</w:t>
            </w:r>
          </w:p>
        </w:tc>
      </w:tr>
    </w:tbl>
    <w:p w:rsidR="00986438" w:rsidRDefault="00986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1853"/>
        </w:trPr>
        <w:tc>
          <w:tcPr>
            <w:tcW w:w="765" w:type="dxa"/>
          </w:tcPr>
          <w:p w:rsidR="0055264D" w:rsidRDefault="0055264D" w:rsidP="00453423">
            <w:r>
              <w:t>1</w:t>
            </w:r>
          </w:p>
        </w:tc>
        <w:tc>
          <w:tcPr>
            <w:tcW w:w="2059" w:type="dxa"/>
          </w:tcPr>
          <w:p w:rsidR="00986438" w:rsidRDefault="00776227" w:rsidP="00453423">
            <w:r>
              <w:t>Program usage on command line arguments</w:t>
            </w:r>
          </w:p>
          <w:p w:rsidR="00986438" w:rsidRDefault="00986438" w:rsidP="00986438"/>
          <w:p w:rsidR="0055264D" w:rsidRPr="00986438" w:rsidRDefault="0055264D" w:rsidP="00986438">
            <w:pPr>
              <w:jc w:val="center"/>
            </w:pPr>
          </w:p>
        </w:tc>
        <w:tc>
          <w:tcPr>
            <w:tcW w:w="3201" w:type="dxa"/>
          </w:tcPr>
          <w:p w:rsidR="0055264D" w:rsidRDefault="00776227" w:rsidP="00776227">
            <w:pPr>
              <w:pStyle w:val="ListParagraph"/>
              <w:numPr>
                <w:ilvl w:val="0"/>
                <w:numId w:val="21"/>
              </w:numPr>
            </w:pPr>
            <w:r>
              <w:t xml:space="preserve">Run program </w:t>
            </w:r>
          </w:p>
          <w:p w:rsidR="00776227" w:rsidRPr="00CE4175" w:rsidRDefault="00776227" w:rsidP="00776227">
            <w:pPr>
              <w:pStyle w:val="ListParagraph"/>
              <w:numPr>
                <w:ilvl w:val="0"/>
                <w:numId w:val="21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 xml:space="preserve">./msgqcs </w:t>
            </w:r>
          </w:p>
        </w:tc>
        <w:tc>
          <w:tcPr>
            <w:tcW w:w="2256" w:type="dxa"/>
          </w:tcPr>
          <w:p w:rsidR="00DE679D" w:rsidRDefault="00776227" w:rsidP="001C292A">
            <w:r>
              <w:t>Displays the command line arguments usage</w:t>
            </w:r>
          </w:p>
          <w:p w:rsidR="00DE679D" w:rsidRPr="00DE679D" w:rsidRDefault="00DE679D" w:rsidP="001C292A"/>
        </w:tc>
        <w:tc>
          <w:tcPr>
            <w:tcW w:w="1069" w:type="dxa"/>
          </w:tcPr>
          <w:p w:rsidR="0055264D" w:rsidRPr="00C731FE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776227" w:rsidRDefault="00776227" w:rsidP="00776227">
      <w:pPr>
        <w:pStyle w:val="Subtitle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Test Case 1</w:t>
      </w:r>
      <w:r w:rsidRPr="00D00117">
        <w:rPr>
          <w:rStyle w:val="Strong"/>
          <w:color w:val="000000" w:themeColor="text1"/>
        </w:rPr>
        <w:t xml:space="preserve"> | Screenshot</w:t>
      </w:r>
    </w:p>
    <w:p w:rsidR="00B20E77" w:rsidRDefault="00B20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55264D" w:rsidP="00453423">
            <w:r>
              <w:t>2</w:t>
            </w:r>
          </w:p>
        </w:tc>
        <w:tc>
          <w:tcPr>
            <w:tcW w:w="2059" w:type="dxa"/>
          </w:tcPr>
          <w:p w:rsidR="0055264D" w:rsidRDefault="00776227" w:rsidP="00453423">
            <w:r>
              <w:t>Run Client service</w:t>
            </w:r>
          </w:p>
        </w:tc>
        <w:tc>
          <w:tcPr>
            <w:tcW w:w="3201" w:type="dxa"/>
          </w:tcPr>
          <w:p w:rsidR="00D021C2" w:rsidRDefault="00776227" w:rsidP="00CC5638">
            <w:pPr>
              <w:pStyle w:val="ListParagraph"/>
              <w:numPr>
                <w:ilvl w:val="0"/>
                <w:numId w:val="22"/>
              </w:numPr>
            </w:pPr>
            <w:r>
              <w:t>Run</w:t>
            </w:r>
            <w:r w:rsidR="00D021C2">
              <w:t xml:space="preserve"> Program</w:t>
            </w:r>
          </w:p>
          <w:p w:rsidR="00CC5638" w:rsidRPr="001C292A" w:rsidRDefault="00776227" w:rsidP="00CC5638">
            <w:pPr>
              <w:pStyle w:val="ListParagraph"/>
              <w:numPr>
                <w:ilvl w:val="0"/>
                <w:numId w:val="22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>./msgqcs -c test 2</w:t>
            </w:r>
          </w:p>
        </w:tc>
        <w:tc>
          <w:tcPr>
            <w:tcW w:w="2256" w:type="dxa"/>
          </w:tcPr>
          <w:p w:rsidR="0055264D" w:rsidRDefault="005349BF" w:rsidP="00453423">
            <w:r>
              <w:t>Enters client service</w:t>
            </w:r>
          </w:p>
          <w:p w:rsidR="001C292A" w:rsidRPr="005E5A52" w:rsidRDefault="001C292A" w:rsidP="00453423">
            <w:pPr>
              <w:rPr>
                <w:b/>
              </w:rPr>
            </w:pP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CD0EA7" w:rsidRPr="005349BF" w:rsidRDefault="0025646B" w:rsidP="005349BF">
      <w:pPr>
        <w:pStyle w:val="Subtitle"/>
        <w:rPr>
          <w:b/>
          <w:bCs/>
          <w:color w:val="000000" w:themeColor="text1"/>
        </w:rPr>
      </w:pPr>
      <w:r w:rsidRPr="00D00117">
        <w:rPr>
          <w:rStyle w:val="Strong"/>
          <w:color w:val="000000" w:themeColor="text1"/>
        </w:rPr>
        <w:t>Test Case 2 | Screenshot</w:t>
      </w:r>
    </w:p>
    <w:p w:rsidR="0025646B" w:rsidRDefault="002564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1439"/>
        </w:trPr>
        <w:tc>
          <w:tcPr>
            <w:tcW w:w="765" w:type="dxa"/>
          </w:tcPr>
          <w:p w:rsidR="0055264D" w:rsidRDefault="0055264D" w:rsidP="00453423">
            <w:r>
              <w:t>3</w:t>
            </w:r>
          </w:p>
        </w:tc>
        <w:tc>
          <w:tcPr>
            <w:tcW w:w="2059" w:type="dxa"/>
          </w:tcPr>
          <w:p w:rsidR="0055264D" w:rsidRDefault="005349BF" w:rsidP="00453423">
            <w:r>
              <w:t>Run server service</w:t>
            </w:r>
          </w:p>
          <w:p w:rsidR="001C292A" w:rsidRDefault="001C292A" w:rsidP="00453423"/>
        </w:tc>
        <w:tc>
          <w:tcPr>
            <w:tcW w:w="3201" w:type="dxa"/>
          </w:tcPr>
          <w:p w:rsidR="001C292A" w:rsidRDefault="005349BF" w:rsidP="00D021C2">
            <w:pPr>
              <w:pStyle w:val="ListParagraph"/>
              <w:numPr>
                <w:ilvl w:val="0"/>
                <w:numId w:val="23"/>
              </w:numPr>
            </w:pPr>
            <w:r>
              <w:t>Run</w:t>
            </w:r>
            <w:r w:rsidR="00D021C2">
              <w:t xml:space="preserve"> Program</w:t>
            </w:r>
          </w:p>
          <w:p w:rsidR="00B20E77" w:rsidRDefault="005349BF" w:rsidP="00CC5638">
            <w:pPr>
              <w:pStyle w:val="ListParagraph"/>
              <w:numPr>
                <w:ilvl w:val="0"/>
                <w:numId w:val="23"/>
              </w:numPr>
            </w:pPr>
            <w:r>
              <w:t xml:space="preserve">Enter </w:t>
            </w:r>
            <w:r>
              <w:rPr>
                <w:color w:val="A6A6A6" w:themeColor="background1" w:themeShade="A6"/>
              </w:rPr>
              <w:t xml:space="preserve">./msgqccs -s </w:t>
            </w:r>
          </w:p>
        </w:tc>
        <w:tc>
          <w:tcPr>
            <w:tcW w:w="2256" w:type="dxa"/>
          </w:tcPr>
          <w:p w:rsidR="0055264D" w:rsidRDefault="0083746C" w:rsidP="0083746C">
            <w:r>
              <w:t>Enters server service</w:t>
            </w: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B20E77" w:rsidRPr="00CC5638" w:rsidRDefault="0083746C">
      <w:pPr>
        <w:rPr>
          <w:b/>
          <w:bCs/>
          <w:i/>
        </w:rPr>
      </w:pPr>
      <w:r>
        <w:rPr>
          <w:rStyle w:val="Strong"/>
          <w:i/>
        </w:rPr>
        <w:t>T</w:t>
      </w:r>
      <w:r w:rsidR="00B20E77" w:rsidRPr="00FB3D16">
        <w:rPr>
          <w:rStyle w:val="Strong"/>
          <w:i/>
        </w:rPr>
        <w:t>est Case 3 | Screenshot</w:t>
      </w:r>
    </w:p>
    <w:p w:rsidR="00B20E77" w:rsidRDefault="00B20E77"/>
    <w:p w:rsidR="00B20E77" w:rsidRDefault="00B20E77"/>
    <w:p w:rsidR="00B20E77" w:rsidRDefault="00B20E77"/>
    <w:p w:rsidR="00B20E77" w:rsidRDefault="00B20E77"/>
    <w:p w:rsidR="00B20E77" w:rsidRDefault="00B20E77"/>
    <w:p w:rsidR="00B20E77" w:rsidRDefault="00B20E77"/>
    <w:p w:rsidR="004B6E88" w:rsidRDefault="004B6E88"/>
    <w:p w:rsidR="004B6E88" w:rsidRDefault="004B6E88"/>
    <w:p w:rsidR="00B20E77" w:rsidRDefault="00B20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rPr>
          <w:trHeight w:val="2600"/>
        </w:trPr>
        <w:tc>
          <w:tcPr>
            <w:tcW w:w="765" w:type="dxa"/>
          </w:tcPr>
          <w:p w:rsidR="0055264D" w:rsidRDefault="0055264D" w:rsidP="00453423">
            <w:r>
              <w:lastRenderedPageBreak/>
              <w:t>4</w:t>
            </w:r>
          </w:p>
        </w:tc>
        <w:tc>
          <w:tcPr>
            <w:tcW w:w="2059" w:type="dxa"/>
          </w:tcPr>
          <w:p w:rsidR="001C292A" w:rsidRDefault="0083746C" w:rsidP="00B20E77">
            <w:r>
              <w:t>Connect to client and server using their process IDs</w:t>
            </w:r>
          </w:p>
        </w:tc>
        <w:tc>
          <w:tcPr>
            <w:tcW w:w="3201" w:type="dxa"/>
          </w:tcPr>
          <w:p w:rsidR="001C292A" w:rsidRDefault="0083746C" w:rsidP="0083746C">
            <w:pPr>
              <w:pStyle w:val="ListParagraph"/>
              <w:numPr>
                <w:ilvl w:val="0"/>
                <w:numId w:val="24"/>
              </w:numPr>
            </w:pPr>
            <w:r>
              <w:t>Start two terminals</w:t>
            </w:r>
          </w:p>
          <w:p w:rsidR="0083746C" w:rsidRPr="0083746C" w:rsidRDefault="0083746C" w:rsidP="0083746C">
            <w:pPr>
              <w:pStyle w:val="ListParagraph"/>
              <w:numPr>
                <w:ilvl w:val="0"/>
                <w:numId w:val="24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 xml:space="preserve">./msgqcs -c test 1 </w:t>
            </w:r>
            <w:r>
              <w:rPr>
                <w:color w:val="000000" w:themeColor="text1"/>
              </w:rPr>
              <w:t>on first terminal</w:t>
            </w:r>
          </w:p>
          <w:p w:rsidR="0083746C" w:rsidRPr="0083746C" w:rsidRDefault="0083746C" w:rsidP="0083746C">
            <w:pPr>
              <w:pStyle w:val="ListParagraph"/>
              <w:numPr>
                <w:ilvl w:val="0"/>
                <w:numId w:val="24"/>
              </w:numPr>
            </w:pPr>
            <w:r>
              <w:rPr>
                <w:color w:val="000000" w:themeColor="text1"/>
              </w:rPr>
              <w:t>Enter</w:t>
            </w:r>
            <w:r>
              <w:rPr>
                <w:i/>
                <w:color w:val="A6A6A6" w:themeColor="background1" w:themeShade="A6"/>
              </w:rPr>
              <w:t xml:space="preserve"> ./msgqcs -s </w:t>
            </w:r>
            <w:r>
              <w:rPr>
                <w:color w:val="000000" w:themeColor="text1"/>
              </w:rPr>
              <w:t xml:space="preserve">on second terminal </w:t>
            </w:r>
          </w:p>
          <w:p w:rsidR="0083746C" w:rsidRPr="0083746C" w:rsidRDefault="0083746C" w:rsidP="0083746C">
            <w:pPr>
              <w:pStyle w:val="ListParagraph"/>
            </w:pPr>
          </w:p>
          <w:p w:rsidR="0083746C" w:rsidRPr="0083746C" w:rsidRDefault="0083746C" w:rsidP="0083746C">
            <w:pPr>
              <w:pStyle w:val="ListParagraph"/>
              <w:rPr>
                <w:i/>
              </w:rPr>
            </w:pPr>
            <w:r>
              <w:rPr>
                <w:i/>
                <w:color w:val="000000" w:themeColor="text1"/>
              </w:rPr>
              <w:t xml:space="preserve">Note </w:t>
            </w:r>
            <w:r w:rsidR="009E0A4D">
              <w:rPr>
                <w:i/>
                <w:color w:val="000000" w:themeColor="text1"/>
              </w:rPr>
              <w:t>: test has to be an in</w:t>
            </w:r>
            <w:r>
              <w:rPr>
                <w:i/>
                <w:color w:val="000000" w:themeColor="text1"/>
              </w:rPr>
              <w:t xml:space="preserve">valid file name on the server </w:t>
            </w:r>
          </w:p>
        </w:tc>
        <w:tc>
          <w:tcPr>
            <w:tcW w:w="2256" w:type="dxa"/>
          </w:tcPr>
          <w:p w:rsidR="001C292A" w:rsidRDefault="0083746C" w:rsidP="00453423">
            <w:r>
              <w:t>Process ID’s will be exchanged and display on both side of the service</w:t>
            </w: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4B6E88" w:rsidRDefault="004B6E88" w:rsidP="00B20E77"/>
    <w:p w:rsidR="00297083" w:rsidRPr="0083746C" w:rsidRDefault="005474D6">
      <w:pPr>
        <w:rPr>
          <w:b/>
          <w:bCs/>
          <w:i/>
        </w:rPr>
      </w:pPr>
      <w:r>
        <w:rPr>
          <w:rStyle w:val="Strong"/>
          <w:i/>
        </w:rPr>
        <w:t>Test Case 4</w:t>
      </w:r>
      <w:r w:rsidRPr="00FB3D16">
        <w:rPr>
          <w:rStyle w:val="Strong"/>
          <w:i/>
        </w:rPr>
        <w:t xml:space="preserve"> | Screenshot</w:t>
      </w:r>
    </w:p>
    <w:p w:rsidR="00CD0EA7" w:rsidRDefault="00CD0EA7"/>
    <w:p w:rsidR="00CD0EA7" w:rsidRDefault="00CD0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B83430" w:rsidP="00453423">
            <w:r>
              <w:t>5</w:t>
            </w:r>
          </w:p>
        </w:tc>
        <w:tc>
          <w:tcPr>
            <w:tcW w:w="2059" w:type="dxa"/>
          </w:tcPr>
          <w:p w:rsidR="0055264D" w:rsidRDefault="009E0A4D" w:rsidP="001C292A">
            <w:r>
              <w:t>Request a file from the server</w:t>
            </w:r>
          </w:p>
        </w:tc>
        <w:tc>
          <w:tcPr>
            <w:tcW w:w="3201" w:type="dxa"/>
          </w:tcPr>
          <w:p w:rsidR="009E0A4D" w:rsidRDefault="009E0A4D" w:rsidP="009E0A4D">
            <w:pPr>
              <w:pStyle w:val="ListParagraph"/>
              <w:numPr>
                <w:ilvl w:val="0"/>
                <w:numId w:val="25"/>
              </w:numPr>
            </w:pPr>
            <w:r>
              <w:t>Start two terminals</w:t>
            </w:r>
          </w:p>
          <w:p w:rsidR="009E0A4D" w:rsidRPr="0083746C" w:rsidRDefault="009E0A4D" w:rsidP="009E0A4D">
            <w:pPr>
              <w:pStyle w:val="ListParagraph"/>
              <w:numPr>
                <w:ilvl w:val="0"/>
                <w:numId w:val="25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 xml:space="preserve">./msgqcs -c test 1 </w:t>
            </w:r>
            <w:r>
              <w:rPr>
                <w:color w:val="000000" w:themeColor="text1"/>
              </w:rPr>
              <w:t>on first terminal</w:t>
            </w:r>
          </w:p>
          <w:p w:rsidR="009E0A4D" w:rsidRPr="0083746C" w:rsidRDefault="009E0A4D" w:rsidP="009E0A4D">
            <w:pPr>
              <w:pStyle w:val="ListParagraph"/>
              <w:numPr>
                <w:ilvl w:val="0"/>
                <w:numId w:val="25"/>
              </w:numPr>
            </w:pPr>
            <w:r>
              <w:rPr>
                <w:color w:val="000000" w:themeColor="text1"/>
              </w:rPr>
              <w:t>Enter</w:t>
            </w:r>
            <w:r>
              <w:rPr>
                <w:i/>
                <w:color w:val="A6A6A6" w:themeColor="background1" w:themeShade="A6"/>
              </w:rPr>
              <w:t xml:space="preserve"> ./msgqcs -s </w:t>
            </w:r>
            <w:r>
              <w:rPr>
                <w:color w:val="000000" w:themeColor="text1"/>
              </w:rPr>
              <w:t xml:space="preserve">on second terminal </w:t>
            </w:r>
          </w:p>
          <w:p w:rsidR="009E0A4D" w:rsidRPr="0083746C" w:rsidRDefault="009E0A4D" w:rsidP="009E0A4D">
            <w:pPr>
              <w:pStyle w:val="ListParagraph"/>
            </w:pPr>
          </w:p>
          <w:p w:rsidR="0055264D" w:rsidRPr="00C41921" w:rsidRDefault="009E0A4D" w:rsidP="009E0A4D">
            <w:pPr>
              <w:pStyle w:val="ListParagraph"/>
            </w:pPr>
            <w:r>
              <w:rPr>
                <w:i/>
                <w:color w:val="000000" w:themeColor="text1"/>
              </w:rPr>
              <w:t>Note :</w:t>
            </w:r>
            <w:r w:rsidR="00C26BE9">
              <w:rPr>
                <w:i/>
                <w:color w:val="000000" w:themeColor="text1"/>
              </w:rPr>
              <w:t xml:space="preserve"> test has to be a</w:t>
            </w:r>
            <w:r>
              <w:rPr>
                <w:i/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valid file name on the server</w:t>
            </w:r>
          </w:p>
        </w:tc>
        <w:tc>
          <w:tcPr>
            <w:tcW w:w="2256" w:type="dxa"/>
          </w:tcPr>
          <w:p w:rsidR="00616D56" w:rsidRDefault="00C26BE9" w:rsidP="005474D6">
            <w:r>
              <w:t>Test is opened on the server and transferred to the message queue, which is read and displayed by the client</w:t>
            </w:r>
          </w:p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5474D6" w:rsidRPr="00CC5638" w:rsidRDefault="005474D6" w:rsidP="005474D6">
      <w:pPr>
        <w:rPr>
          <w:b/>
          <w:bCs/>
          <w:i/>
        </w:rPr>
      </w:pPr>
      <w:r>
        <w:t xml:space="preserve"> </w:t>
      </w:r>
      <w:r>
        <w:rPr>
          <w:rStyle w:val="Strong"/>
          <w:i/>
        </w:rPr>
        <w:t>Test Case 5</w:t>
      </w:r>
      <w:r w:rsidRPr="00FB3D16">
        <w:rPr>
          <w:rStyle w:val="Strong"/>
          <w:i/>
        </w:rPr>
        <w:t xml:space="preserve"> | Screenshot</w:t>
      </w:r>
    </w:p>
    <w:p w:rsidR="00297083" w:rsidRDefault="00297083"/>
    <w:p w:rsidR="003674F4" w:rsidRDefault="00367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55264D" w:rsidTr="00B20E77">
        <w:tc>
          <w:tcPr>
            <w:tcW w:w="765" w:type="dxa"/>
          </w:tcPr>
          <w:p w:rsidR="0055264D" w:rsidRDefault="00B83430" w:rsidP="00453423">
            <w:r>
              <w:t>6</w:t>
            </w:r>
          </w:p>
        </w:tc>
        <w:tc>
          <w:tcPr>
            <w:tcW w:w="2059" w:type="dxa"/>
          </w:tcPr>
          <w:p w:rsidR="0055264D" w:rsidRDefault="00C26BE9" w:rsidP="00616D56">
            <w:r>
              <w:t>Request an file that doesn’t exists on the server</w:t>
            </w:r>
          </w:p>
        </w:tc>
        <w:tc>
          <w:tcPr>
            <w:tcW w:w="3201" w:type="dxa"/>
          </w:tcPr>
          <w:p w:rsidR="00C26BE9" w:rsidRDefault="00C26BE9" w:rsidP="00C26BE9">
            <w:pPr>
              <w:pStyle w:val="ListParagraph"/>
              <w:numPr>
                <w:ilvl w:val="0"/>
                <w:numId w:val="26"/>
              </w:numPr>
            </w:pPr>
            <w:r>
              <w:t>Start two terminals</w:t>
            </w:r>
          </w:p>
          <w:p w:rsidR="00C26BE9" w:rsidRPr="0083746C" w:rsidRDefault="00C26BE9" w:rsidP="00C26BE9">
            <w:pPr>
              <w:pStyle w:val="ListParagraph"/>
              <w:numPr>
                <w:ilvl w:val="0"/>
                <w:numId w:val="26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 xml:space="preserve">./msgqcs -c test 1 </w:t>
            </w:r>
            <w:r>
              <w:rPr>
                <w:color w:val="000000" w:themeColor="text1"/>
              </w:rPr>
              <w:t>on first terminal</w:t>
            </w:r>
          </w:p>
          <w:p w:rsidR="00C26BE9" w:rsidRPr="0083746C" w:rsidRDefault="00C26BE9" w:rsidP="00C26BE9">
            <w:pPr>
              <w:pStyle w:val="ListParagraph"/>
              <w:numPr>
                <w:ilvl w:val="0"/>
                <w:numId w:val="26"/>
              </w:numPr>
            </w:pPr>
            <w:r>
              <w:rPr>
                <w:color w:val="000000" w:themeColor="text1"/>
              </w:rPr>
              <w:t>Enter</w:t>
            </w:r>
            <w:r>
              <w:rPr>
                <w:i/>
                <w:color w:val="A6A6A6" w:themeColor="background1" w:themeShade="A6"/>
              </w:rPr>
              <w:t xml:space="preserve"> ./msgqcs -s </w:t>
            </w:r>
            <w:r>
              <w:rPr>
                <w:color w:val="000000" w:themeColor="text1"/>
              </w:rPr>
              <w:t xml:space="preserve">on second terminal </w:t>
            </w:r>
          </w:p>
          <w:p w:rsidR="00C26BE9" w:rsidRPr="0083746C" w:rsidRDefault="00C26BE9" w:rsidP="00C26BE9">
            <w:pPr>
              <w:pStyle w:val="ListParagraph"/>
            </w:pPr>
          </w:p>
          <w:p w:rsidR="00550629" w:rsidRPr="00C41921" w:rsidRDefault="00C26BE9" w:rsidP="00C26BE9">
            <w:pPr>
              <w:pStyle w:val="ListParagraph"/>
              <w:numPr>
                <w:ilvl w:val="0"/>
                <w:numId w:val="26"/>
              </w:numPr>
            </w:pPr>
            <w:r>
              <w:rPr>
                <w:i/>
                <w:color w:val="000000" w:themeColor="text1"/>
              </w:rPr>
              <w:t xml:space="preserve">Note : test has to be an </w:t>
            </w:r>
            <w:r>
              <w:rPr>
                <w:i/>
                <w:color w:val="000000" w:themeColor="text1"/>
              </w:rPr>
              <w:t>in</w:t>
            </w:r>
            <w:r>
              <w:rPr>
                <w:i/>
                <w:color w:val="000000" w:themeColor="text1"/>
              </w:rPr>
              <w:t>valid file name on the server</w:t>
            </w:r>
          </w:p>
        </w:tc>
        <w:tc>
          <w:tcPr>
            <w:tcW w:w="2256" w:type="dxa"/>
          </w:tcPr>
          <w:p w:rsidR="0055264D" w:rsidRDefault="00C26BE9" w:rsidP="00453423">
            <w:r>
              <w:t>Displays the file not found error on both sides. The client ends and the server keeps on waiting for new clients</w:t>
            </w:r>
          </w:p>
          <w:p w:rsidR="00616D56" w:rsidRDefault="00616D56" w:rsidP="00453423"/>
          <w:p w:rsidR="00616D56" w:rsidRDefault="00616D56" w:rsidP="00453423"/>
        </w:tc>
        <w:tc>
          <w:tcPr>
            <w:tcW w:w="1069" w:type="dxa"/>
          </w:tcPr>
          <w:p w:rsidR="0055264D" w:rsidRDefault="0055264D" w:rsidP="00453423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5663AC" w:rsidRPr="00CC5638" w:rsidRDefault="005663AC" w:rsidP="005663AC">
      <w:pPr>
        <w:rPr>
          <w:b/>
          <w:bCs/>
          <w:i/>
        </w:rPr>
      </w:pPr>
      <w:r>
        <w:rPr>
          <w:rStyle w:val="Strong"/>
          <w:i/>
        </w:rPr>
        <w:t>Test Case 6</w:t>
      </w:r>
      <w:r w:rsidRPr="00FB3D16">
        <w:rPr>
          <w:rStyle w:val="Strong"/>
          <w:i/>
        </w:rPr>
        <w:t xml:space="preserve"> | Screenshot</w:t>
      </w:r>
    </w:p>
    <w:p w:rsidR="00A16457" w:rsidRDefault="00A16457"/>
    <w:p w:rsidR="00A16457" w:rsidRDefault="00A16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059"/>
        <w:gridCol w:w="3201"/>
        <w:gridCol w:w="2256"/>
        <w:gridCol w:w="1069"/>
      </w:tblGrid>
      <w:tr w:rsidR="00A16457" w:rsidRPr="00C731FE" w:rsidTr="00471A2D">
        <w:trPr>
          <w:trHeight w:val="1853"/>
        </w:trPr>
        <w:tc>
          <w:tcPr>
            <w:tcW w:w="765" w:type="dxa"/>
          </w:tcPr>
          <w:p w:rsidR="00A16457" w:rsidRDefault="00B83430" w:rsidP="00471A2D">
            <w:r>
              <w:lastRenderedPageBreak/>
              <w:t>7</w:t>
            </w:r>
          </w:p>
        </w:tc>
        <w:tc>
          <w:tcPr>
            <w:tcW w:w="2059" w:type="dxa"/>
          </w:tcPr>
          <w:p w:rsidR="00A16457" w:rsidRDefault="00C26BE9" w:rsidP="00471A2D">
            <w:r>
              <w:t>Connect multiple clients to 1 server with priority</w:t>
            </w:r>
          </w:p>
        </w:tc>
        <w:tc>
          <w:tcPr>
            <w:tcW w:w="3201" w:type="dxa"/>
          </w:tcPr>
          <w:p w:rsidR="00A16457" w:rsidRDefault="00C26BE9" w:rsidP="00C26BE9">
            <w:pPr>
              <w:pStyle w:val="ListParagraph"/>
              <w:numPr>
                <w:ilvl w:val="0"/>
                <w:numId w:val="34"/>
              </w:numPr>
            </w:pPr>
            <w:r>
              <w:t>Start four</w:t>
            </w:r>
            <w:r>
              <w:t xml:space="preserve"> terminals</w:t>
            </w:r>
          </w:p>
          <w:p w:rsidR="00C26BE9" w:rsidRPr="0083746C" w:rsidRDefault="00C26BE9" w:rsidP="00C26BE9">
            <w:pPr>
              <w:pStyle w:val="ListParagraph"/>
              <w:numPr>
                <w:ilvl w:val="0"/>
                <w:numId w:val="34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 xml:space="preserve">./msgqcs -c test 1 </w:t>
            </w:r>
            <w:r>
              <w:rPr>
                <w:color w:val="000000" w:themeColor="text1"/>
              </w:rPr>
              <w:t>on first terminal</w:t>
            </w:r>
          </w:p>
          <w:p w:rsidR="00C26BE9" w:rsidRPr="0083746C" w:rsidRDefault="00C26BE9" w:rsidP="00C26BE9">
            <w:pPr>
              <w:pStyle w:val="ListParagraph"/>
              <w:numPr>
                <w:ilvl w:val="0"/>
                <w:numId w:val="34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>./msgqcs -c test 5</w:t>
            </w:r>
            <w:r>
              <w:rPr>
                <w:i/>
                <w:color w:val="A6A6A6" w:themeColor="background1" w:themeShade="A6"/>
              </w:rPr>
              <w:t xml:space="preserve"> </w:t>
            </w:r>
            <w:r>
              <w:rPr>
                <w:color w:val="000000" w:themeColor="text1"/>
              </w:rPr>
              <w:t xml:space="preserve">on </w:t>
            </w:r>
            <w:r>
              <w:rPr>
                <w:color w:val="000000" w:themeColor="text1"/>
              </w:rPr>
              <w:t>second</w:t>
            </w:r>
            <w:r>
              <w:rPr>
                <w:color w:val="000000" w:themeColor="text1"/>
              </w:rPr>
              <w:t xml:space="preserve"> terminal</w:t>
            </w:r>
          </w:p>
          <w:p w:rsidR="00C26BE9" w:rsidRPr="0083746C" w:rsidRDefault="00C26BE9" w:rsidP="00C26BE9">
            <w:pPr>
              <w:pStyle w:val="ListParagraph"/>
              <w:numPr>
                <w:ilvl w:val="0"/>
                <w:numId w:val="34"/>
              </w:numPr>
            </w:pPr>
            <w:r>
              <w:t xml:space="preserve">Enter </w:t>
            </w:r>
            <w:r>
              <w:rPr>
                <w:i/>
                <w:color w:val="A6A6A6" w:themeColor="background1" w:themeShade="A6"/>
              </w:rPr>
              <w:t>./msgqcs -c test 1</w:t>
            </w:r>
            <w:r>
              <w:rPr>
                <w:i/>
                <w:color w:val="A6A6A6" w:themeColor="background1" w:themeShade="A6"/>
              </w:rPr>
              <w:t>0</w:t>
            </w:r>
            <w:r>
              <w:rPr>
                <w:i/>
                <w:color w:val="A6A6A6" w:themeColor="background1" w:themeShade="A6"/>
              </w:rPr>
              <w:t xml:space="preserve"> </w:t>
            </w:r>
            <w:r>
              <w:rPr>
                <w:color w:val="000000" w:themeColor="text1"/>
              </w:rPr>
              <w:t xml:space="preserve">on </w:t>
            </w:r>
            <w:r>
              <w:rPr>
                <w:color w:val="000000" w:themeColor="text1"/>
              </w:rPr>
              <w:t>third</w:t>
            </w:r>
            <w:r>
              <w:rPr>
                <w:color w:val="000000" w:themeColor="text1"/>
              </w:rPr>
              <w:t xml:space="preserve"> terminal</w:t>
            </w:r>
          </w:p>
          <w:p w:rsidR="00C26BE9" w:rsidRPr="0083746C" w:rsidRDefault="00C26BE9" w:rsidP="00C26BE9">
            <w:pPr>
              <w:pStyle w:val="ListParagraph"/>
              <w:numPr>
                <w:ilvl w:val="0"/>
                <w:numId w:val="34"/>
              </w:numPr>
            </w:pPr>
            <w:r>
              <w:rPr>
                <w:color w:val="000000" w:themeColor="text1"/>
              </w:rPr>
              <w:t>Enter</w:t>
            </w:r>
            <w:r>
              <w:rPr>
                <w:i/>
                <w:color w:val="A6A6A6" w:themeColor="background1" w:themeShade="A6"/>
              </w:rPr>
              <w:t xml:space="preserve"> ./msgqcs -s </w:t>
            </w:r>
            <w:r>
              <w:rPr>
                <w:color w:val="000000" w:themeColor="text1"/>
              </w:rPr>
              <w:t xml:space="preserve">on </w:t>
            </w:r>
            <w:r>
              <w:rPr>
                <w:color w:val="000000" w:themeColor="text1"/>
              </w:rPr>
              <w:t>fourth</w:t>
            </w:r>
            <w:r>
              <w:rPr>
                <w:color w:val="000000" w:themeColor="text1"/>
              </w:rPr>
              <w:t xml:space="preserve"> terminal </w:t>
            </w:r>
          </w:p>
          <w:p w:rsidR="00C26BE9" w:rsidRPr="0083746C" w:rsidRDefault="00C26BE9" w:rsidP="00C26BE9">
            <w:pPr>
              <w:pStyle w:val="ListParagraph"/>
            </w:pPr>
          </w:p>
          <w:p w:rsidR="00A16457" w:rsidRPr="00CE4175" w:rsidRDefault="00C26BE9" w:rsidP="00C26BE9">
            <w:pPr>
              <w:pStyle w:val="ListParagraph"/>
              <w:numPr>
                <w:ilvl w:val="0"/>
                <w:numId w:val="34"/>
              </w:numPr>
            </w:pPr>
            <w:r>
              <w:rPr>
                <w:i/>
                <w:color w:val="000000" w:themeColor="text1"/>
              </w:rPr>
              <w:t>Note : test has to be an invalid file name on the server</w:t>
            </w:r>
          </w:p>
        </w:tc>
        <w:tc>
          <w:tcPr>
            <w:tcW w:w="2256" w:type="dxa"/>
          </w:tcPr>
          <w:p w:rsidR="00A16457" w:rsidRDefault="00C26BE9" w:rsidP="00471A2D">
            <w:r>
              <w:t>All of the clients will successfully receive the file back in the order of third, second, and first terminal (high priority to low</w:t>
            </w:r>
            <w:bookmarkStart w:id="0" w:name="_GoBack"/>
            <w:bookmarkEnd w:id="0"/>
            <w:r>
              <w:t>)</w:t>
            </w:r>
          </w:p>
          <w:p w:rsidR="00A16457" w:rsidRPr="00DE679D" w:rsidRDefault="00A16457" w:rsidP="00471A2D"/>
        </w:tc>
        <w:tc>
          <w:tcPr>
            <w:tcW w:w="1069" w:type="dxa"/>
          </w:tcPr>
          <w:p w:rsidR="00A16457" w:rsidRPr="00C731FE" w:rsidRDefault="00A16457" w:rsidP="00471A2D">
            <w:r w:rsidRPr="00282F9D">
              <w:rPr>
                <w:b/>
                <w:color w:val="7EC492" w:themeColor="accent5" w:themeTint="99"/>
              </w:rPr>
              <w:t>Pass</w:t>
            </w:r>
          </w:p>
        </w:tc>
      </w:tr>
    </w:tbl>
    <w:p w:rsidR="00DD4BD2" w:rsidRPr="00CC5638" w:rsidRDefault="00DD4BD2" w:rsidP="00DD4BD2">
      <w:pPr>
        <w:rPr>
          <w:b/>
          <w:bCs/>
          <w:i/>
        </w:rPr>
      </w:pPr>
      <w:r>
        <w:rPr>
          <w:rStyle w:val="Strong"/>
          <w:i/>
        </w:rPr>
        <w:t>Test Case 7</w:t>
      </w:r>
      <w:r w:rsidRPr="00FB3D16">
        <w:rPr>
          <w:rStyle w:val="Strong"/>
          <w:i/>
        </w:rPr>
        <w:t xml:space="preserve"> | Screenshot</w:t>
      </w:r>
    </w:p>
    <w:p w:rsidR="00A16457" w:rsidRDefault="00104C9C">
      <w:r w:rsidRPr="00104C9C">
        <w:rPr>
          <w:noProof/>
          <w:lang w:val="en-CA" w:eastAsia="zh-CN"/>
        </w:rPr>
        <w:drawing>
          <wp:inline distT="0" distB="0" distL="0" distR="0">
            <wp:extent cx="5943600" cy="4043265"/>
            <wp:effectExtent l="0" t="0" r="0" b="0"/>
            <wp:docPr id="13" name="Picture 13" descr="C:\Users\Jerry\Dropbox\BCIT_CST\Term_4\4981\Asn1\screen_shots\tes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ry\Dropbox\BCIT_CST\Term_4\4981\Asn1\screen_shots\test_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38" w:rsidRDefault="00986438" w:rsidP="002A4258"/>
    <w:sectPr w:rsidR="00986438" w:rsidSect="003B08D7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793" w:rsidRDefault="002E6793">
      <w:pPr>
        <w:spacing w:after="0" w:line="240" w:lineRule="auto"/>
      </w:pPr>
      <w:r>
        <w:separator/>
      </w:r>
    </w:p>
  </w:endnote>
  <w:endnote w:type="continuationSeparator" w:id="0">
    <w:p w:rsidR="002E6793" w:rsidRDefault="002E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793" w:rsidRDefault="002E6793">
      <w:pPr>
        <w:spacing w:after="0" w:line="240" w:lineRule="auto"/>
      </w:pPr>
      <w:r>
        <w:separator/>
      </w:r>
    </w:p>
  </w:footnote>
  <w:footnote w:type="continuationSeparator" w:id="0">
    <w:p w:rsidR="002E6793" w:rsidRDefault="002E6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BAE"/>
    <w:multiLevelType w:val="hybridMultilevel"/>
    <w:tmpl w:val="9F86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722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6B91"/>
    <w:multiLevelType w:val="hybridMultilevel"/>
    <w:tmpl w:val="CB32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B1908"/>
    <w:multiLevelType w:val="hybridMultilevel"/>
    <w:tmpl w:val="317CB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A0E"/>
    <w:multiLevelType w:val="hybridMultilevel"/>
    <w:tmpl w:val="7178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21EA4"/>
    <w:multiLevelType w:val="hybridMultilevel"/>
    <w:tmpl w:val="6E9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54413"/>
    <w:multiLevelType w:val="hybridMultilevel"/>
    <w:tmpl w:val="A27E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1651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7003D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80404"/>
    <w:multiLevelType w:val="hybridMultilevel"/>
    <w:tmpl w:val="3E1A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50EB8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81A75"/>
    <w:multiLevelType w:val="hybridMultilevel"/>
    <w:tmpl w:val="DB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C8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9E70945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7B9474F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F4C6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560C2"/>
    <w:multiLevelType w:val="hybridMultilevel"/>
    <w:tmpl w:val="8A8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47797"/>
    <w:multiLevelType w:val="hybridMultilevel"/>
    <w:tmpl w:val="1FFA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2499E"/>
    <w:multiLevelType w:val="hybridMultilevel"/>
    <w:tmpl w:val="E39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A3E2D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65B1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339DC"/>
    <w:multiLevelType w:val="hybridMultilevel"/>
    <w:tmpl w:val="5B3A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14ADD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90DE1"/>
    <w:multiLevelType w:val="hybridMultilevel"/>
    <w:tmpl w:val="E9F6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35346"/>
    <w:multiLevelType w:val="hybridMultilevel"/>
    <w:tmpl w:val="8002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27B29"/>
    <w:multiLevelType w:val="hybridMultilevel"/>
    <w:tmpl w:val="A2342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01E1F"/>
    <w:multiLevelType w:val="hybridMultilevel"/>
    <w:tmpl w:val="4258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4"/>
  </w:num>
  <w:num w:numId="15">
    <w:abstractNumId w:val="19"/>
  </w:num>
  <w:num w:numId="16">
    <w:abstractNumId w:val="16"/>
  </w:num>
  <w:num w:numId="17">
    <w:abstractNumId w:val="5"/>
  </w:num>
  <w:num w:numId="18">
    <w:abstractNumId w:val="26"/>
  </w:num>
  <w:num w:numId="19">
    <w:abstractNumId w:val="2"/>
  </w:num>
  <w:num w:numId="20">
    <w:abstractNumId w:val="24"/>
  </w:num>
  <w:num w:numId="21">
    <w:abstractNumId w:val="10"/>
  </w:num>
  <w:num w:numId="22">
    <w:abstractNumId w:val="18"/>
  </w:num>
  <w:num w:numId="23">
    <w:abstractNumId w:val="6"/>
  </w:num>
  <w:num w:numId="24">
    <w:abstractNumId w:val="22"/>
  </w:num>
  <w:num w:numId="25">
    <w:abstractNumId w:val="3"/>
  </w:num>
  <w:num w:numId="26">
    <w:abstractNumId w:val="9"/>
  </w:num>
  <w:num w:numId="27">
    <w:abstractNumId w:val="27"/>
  </w:num>
  <w:num w:numId="28">
    <w:abstractNumId w:val="0"/>
  </w:num>
  <w:num w:numId="29">
    <w:abstractNumId w:val="8"/>
  </w:num>
  <w:num w:numId="30">
    <w:abstractNumId w:val="11"/>
  </w:num>
  <w:num w:numId="31">
    <w:abstractNumId w:val="7"/>
  </w:num>
  <w:num w:numId="32">
    <w:abstractNumId w:val="15"/>
  </w:num>
  <w:num w:numId="33">
    <w:abstractNumId w:val="20"/>
  </w:num>
  <w:num w:numId="34">
    <w:abstractNumId w:val="1"/>
  </w:num>
  <w:num w:numId="35">
    <w:abstractNumId w:val="23"/>
  </w:num>
  <w:num w:numId="36">
    <w:abstractNumId w:val="12"/>
  </w:num>
  <w:num w:numId="37">
    <w:abstractNumId w:val="21"/>
  </w:num>
  <w:num w:numId="38">
    <w:abstractNumId w:val="2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7"/>
    <w:rsid w:val="00026814"/>
    <w:rsid w:val="00051E80"/>
    <w:rsid w:val="000A4281"/>
    <w:rsid w:val="000C26BC"/>
    <w:rsid w:val="00104C9C"/>
    <w:rsid w:val="001327B6"/>
    <w:rsid w:val="001C292A"/>
    <w:rsid w:val="002509D4"/>
    <w:rsid w:val="0025646B"/>
    <w:rsid w:val="002701FE"/>
    <w:rsid w:val="00282F9D"/>
    <w:rsid w:val="00297083"/>
    <w:rsid w:val="002A4258"/>
    <w:rsid w:val="002B34CF"/>
    <w:rsid w:val="002C5FEC"/>
    <w:rsid w:val="002D3FED"/>
    <w:rsid w:val="002E01BA"/>
    <w:rsid w:val="002E6793"/>
    <w:rsid w:val="002F5652"/>
    <w:rsid w:val="002F6AD2"/>
    <w:rsid w:val="00327422"/>
    <w:rsid w:val="00332CC9"/>
    <w:rsid w:val="00360D98"/>
    <w:rsid w:val="003674F4"/>
    <w:rsid w:val="003A004C"/>
    <w:rsid w:val="003B08D7"/>
    <w:rsid w:val="003D096C"/>
    <w:rsid w:val="00400CA3"/>
    <w:rsid w:val="004274CA"/>
    <w:rsid w:val="00443C12"/>
    <w:rsid w:val="0045317D"/>
    <w:rsid w:val="00475D7A"/>
    <w:rsid w:val="004A3E7A"/>
    <w:rsid w:val="004B65D3"/>
    <w:rsid w:val="004B6E88"/>
    <w:rsid w:val="004F77BD"/>
    <w:rsid w:val="005349BF"/>
    <w:rsid w:val="005474D6"/>
    <w:rsid w:val="00550629"/>
    <w:rsid w:val="0055264D"/>
    <w:rsid w:val="005663AC"/>
    <w:rsid w:val="00593028"/>
    <w:rsid w:val="005E5A52"/>
    <w:rsid w:val="005F2D69"/>
    <w:rsid w:val="00616D56"/>
    <w:rsid w:val="0062757F"/>
    <w:rsid w:val="00660965"/>
    <w:rsid w:val="006947B2"/>
    <w:rsid w:val="006C3150"/>
    <w:rsid w:val="006D19AA"/>
    <w:rsid w:val="00710535"/>
    <w:rsid w:val="007718DC"/>
    <w:rsid w:val="00776227"/>
    <w:rsid w:val="00791D52"/>
    <w:rsid w:val="007B2ADF"/>
    <w:rsid w:val="007C213A"/>
    <w:rsid w:val="007C3A1E"/>
    <w:rsid w:val="0083746C"/>
    <w:rsid w:val="00851998"/>
    <w:rsid w:val="00876002"/>
    <w:rsid w:val="00890947"/>
    <w:rsid w:val="00936FB2"/>
    <w:rsid w:val="00986438"/>
    <w:rsid w:val="00994C5B"/>
    <w:rsid w:val="009B2A7E"/>
    <w:rsid w:val="009E0A4D"/>
    <w:rsid w:val="00A13ED2"/>
    <w:rsid w:val="00A16457"/>
    <w:rsid w:val="00A23831"/>
    <w:rsid w:val="00A80516"/>
    <w:rsid w:val="00AC4184"/>
    <w:rsid w:val="00AC721C"/>
    <w:rsid w:val="00AE33B8"/>
    <w:rsid w:val="00AF5F33"/>
    <w:rsid w:val="00B053A4"/>
    <w:rsid w:val="00B14AE3"/>
    <w:rsid w:val="00B16CDA"/>
    <w:rsid w:val="00B20E77"/>
    <w:rsid w:val="00B35DF8"/>
    <w:rsid w:val="00B57B82"/>
    <w:rsid w:val="00B83430"/>
    <w:rsid w:val="00C26BE9"/>
    <w:rsid w:val="00C400E7"/>
    <w:rsid w:val="00C41921"/>
    <w:rsid w:val="00C50DF6"/>
    <w:rsid w:val="00C72B57"/>
    <w:rsid w:val="00C731FE"/>
    <w:rsid w:val="00C865A2"/>
    <w:rsid w:val="00CC0C73"/>
    <w:rsid w:val="00CC5638"/>
    <w:rsid w:val="00CD0EA7"/>
    <w:rsid w:val="00CE4175"/>
    <w:rsid w:val="00CF437A"/>
    <w:rsid w:val="00D00117"/>
    <w:rsid w:val="00D021C2"/>
    <w:rsid w:val="00D14949"/>
    <w:rsid w:val="00D3700A"/>
    <w:rsid w:val="00D55DC0"/>
    <w:rsid w:val="00D60156"/>
    <w:rsid w:val="00D77F8F"/>
    <w:rsid w:val="00D878FC"/>
    <w:rsid w:val="00DA2B1F"/>
    <w:rsid w:val="00DA6CE4"/>
    <w:rsid w:val="00DC05DB"/>
    <w:rsid w:val="00DD4BD2"/>
    <w:rsid w:val="00DE679D"/>
    <w:rsid w:val="00E0579C"/>
    <w:rsid w:val="00E1146B"/>
    <w:rsid w:val="00E15598"/>
    <w:rsid w:val="00E82824"/>
    <w:rsid w:val="00E91914"/>
    <w:rsid w:val="00EC093F"/>
    <w:rsid w:val="00ED54A2"/>
    <w:rsid w:val="00F01E58"/>
    <w:rsid w:val="00F6308F"/>
    <w:rsid w:val="00F93A45"/>
    <w:rsid w:val="00FA0456"/>
    <w:rsid w:val="00F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F3F90"/>
  <w15:chartTrackingRefBased/>
  <w15:docId w15:val="{78C08522-3690-4F01-B5EC-766B339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3A4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3A4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3A4"/>
    <w:rPr>
      <w:rFonts w:ascii="Segoe UI" w:eastAsiaTheme="majorEastAsia" w:hAnsi="Segoe UI" w:cstheme="majorBid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rsid w:val="00B053A4"/>
    <w:pPr>
      <w:spacing w:after="0" w:line="240" w:lineRule="auto"/>
    </w:pPr>
    <w:rPr>
      <w:rFonts w:ascii="Segoe UI" w:hAnsi="Segoe UI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053A4"/>
    <w:rPr>
      <w:rFonts w:ascii="Segoe UI" w:hAnsi="Segoe U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8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8D7"/>
    <w:rPr>
      <w:color w:val="6EAC1C" w:themeColor="hyperlink"/>
      <w:u w:val="single"/>
    </w:rPr>
  </w:style>
  <w:style w:type="table" w:styleId="TableGrid">
    <w:name w:val="Table Grid"/>
    <w:basedOn w:val="TableNormal"/>
    <w:uiPriority w:val="39"/>
    <w:rsid w:val="004B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62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BE42B-5246-4F70-A4A2-3736CEDF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19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DOCUMENTATION</vt:lpstr>
    </vt:vector>
  </TitlesOfParts>
  <Company>COMP 3980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DOCUMENTATION</dc:title>
  <dc:subject>COMP 4981 File Message Queue Serverr</dc:subject>
  <dc:creator>Oscar Kwan</dc:creator>
  <cp:keywords/>
  <dc:description/>
  <cp:lastModifiedBy>jerry jia</cp:lastModifiedBy>
  <cp:revision>6</cp:revision>
  <cp:lastPrinted>2015-11-09T07:57:00Z</cp:lastPrinted>
  <dcterms:created xsi:type="dcterms:W3CDTF">2016-01-17T02:11:00Z</dcterms:created>
  <dcterms:modified xsi:type="dcterms:W3CDTF">2016-01-25T21:25:00Z</dcterms:modified>
  <cp:category>Assignment 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