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8385339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:rsidR="00DA2B1F" w:rsidRDefault="00DA2B1F" w:rsidP="006D192E">
          <w:pPr>
            <w:contextualSpacing/>
          </w:pPr>
          <w:r>
            <w:rPr>
              <w:noProof/>
              <w:lang w:val="en-CA"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2B1F" w:rsidRDefault="00DA2B1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 Light" w:eastAsiaTheme="majorEastAsia" w:hAnsi="Segoe UI Light" w:cs="Segoe UI Light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2B1F" w:rsidRPr="00B053A4" w:rsidRDefault="006557B3">
                                      <w:pPr>
                                        <w:pStyle w:val="NoSpacing"/>
                                        <w:rPr>
                                          <w:rFonts w:ascii="Segoe UI Light" w:eastAsiaTheme="majorEastAsia" w:hAnsi="Segoe UI Light" w:cs="Segoe UI Light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="Segoe UI Light" w:eastAsiaTheme="majorEastAsia" w:hAnsi="Segoe UI Light" w:cs="Segoe UI Light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Tech</w:t>
                                      </w:r>
                                      <w:r w:rsidR="00524727">
                                        <w:rPr>
                                          <w:rFonts w:ascii="Segoe UI Light" w:eastAsiaTheme="majorEastAsia" w:hAnsi="Segoe UI Light" w:cs="Segoe UI Light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MANUAL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2B1F" w:rsidRDefault="00F000B5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>CO</w:t>
                                      </w:r>
                                      <w:r w:rsidR="006557B3"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>MP 4981 Message File Server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6607b [3122]" stroked="f" strokeweight="1pt">
                        <v:fill color2="#2d5167 [2882]" angle="348" colors="0 #73bfcb;6554f #73bfcb" focus="100%" type="gradient"/>
                        <v:textbox inset="54pt,54pt,1in,5in">
                          <w:txbxContent>
                            <w:p w:rsidR="00DA2B1F" w:rsidRDefault="00DA2B1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Segoe UI Light" w:eastAsiaTheme="majorEastAsia" w:hAnsi="Segoe UI Light" w:cs="Segoe UI Light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A2B1F" w:rsidRPr="00B053A4" w:rsidRDefault="006557B3">
                                <w:pPr>
                                  <w:pStyle w:val="NoSpacing"/>
                                  <w:rPr>
                                    <w:rFonts w:ascii="Segoe UI Light" w:eastAsiaTheme="majorEastAsia" w:hAnsi="Segoe UI Light" w:cs="Segoe UI Light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Segoe UI Light" w:eastAsiaTheme="majorEastAsia" w:hAnsi="Segoe UI Light" w:cs="Segoe UI Light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Tech</w:t>
                                </w:r>
                                <w:r w:rsidR="00524727">
                                  <w:rPr>
                                    <w:rFonts w:ascii="Segoe UI Light" w:eastAsiaTheme="majorEastAsia" w:hAnsi="Segoe UI Light" w:cs="Segoe UI Light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MANUAL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A2B1F" w:rsidRDefault="00F000B5">
                                <w:pPr>
                                  <w:pStyle w:val="NoSpacing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>CO</w:t>
                                </w:r>
                                <w:r w:rsidR="006557B3"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>MP 4981 Message File Server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A2B1F" w:rsidRDefault="00DA2B1F" w:rsidP="006D192E">
          <w:pPr>
            <w:contextualSpacing/>
            <w:rPr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791936243"/>
        <w:docPartObj>
          <w:docPartGallery w:val="Table of Contents"/>
          <w:docPartUnique/>
        </w:docPartObj>
      </w:sdtPr>
      <w:sdtEndPr>
        <w:rPr>
          <w:rFonts w:ascii="Segoe UI" w:hAnsi="Segoe UI"/>
          <w:noProof/>
        </w:rPr>
      </w:sdtEndPr>
      <w:sdtContent>
        <w:p w:rsidR="003B08D7" w:rsidRDefault="003B08D7" w:rsidP="006D192E">
          <w:pPr>
            <w:pStyle w:val="TOCHeading"/>
            <w:numPr>
              <w:ilvl w:val="0"/>
              <w:numId w:val="0"/>
            </w:numPr>
            <w:ind w:left="432"/>
            <w:contextualSpacing/>
          </w:pPr>
          <w:r>
            <w:t>Table of Contents</w:t>
          </w:r>
          <w:bookmarkStart w:id="0" w:name="_GoBack"/>
          <w:bookmarkEnd w:id="0"/>
        </w:p>
        <w:p w:rsidR="00D67E2D" w:rsidRDefault="003B08D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CA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122976" w:history="1">
            <w:r w:rsidR="00D67E2D" w:rsidRPr="00221442">
              <w:rPr>
                <w:rStyle w:val="Hyperlink"/>
                <w:noProof/>
              </w:rPr>
              <w:t>1</w:t>
            </w:r>
            <w:r w:rsidR="00D67E2D">
              <w:rPr>
                <w:rFonts w:asciiTheme="minorHAnsi" w:hAnsiTheme="minorHAnsi"/>
                <w:noProof/>
                <w:lang w:val="en-CA" w:eastAsia="zh-CN"/>
              </w:rPr>
              <w:tab/>
            </w:r>
            <w:r w:rsidR="00D67E2D" w:rsidRPr="00221442">
              <w:rPr>
                <w:rStyle w:val="Hyperlink"/>
                <w:noProof/>
              </w:rPr>
              <w:t>Intro to Linux Message File Server</w:t>
            </w:r>
            <w:r w:rsidR="00D67E2D">
              <w:rPr>
                <w:noProof/>
                <w:webHidden/>
              </w:rPr>
              <w:tab/>
            </w:r>
            <w:r w:rsidR="00D67E2D">
              <w:rPr>
                <w:noProof/>
                <w:webHidden/>
              </w:rPr>
              <w:fldChar w:fldCharType="begin"/>
            </w:r>
            <w:r w:rsidR="00D67E2D">
              <w:rPr>
                <w:noProof/>
                <w:webHidden/>
              </w:rPr>
              <w:instrText xml:space="preserve"> PAGEREF _Toc442122976 \h </w:instrText>
            </w:r>
            <w:r w:rsidR="00D67E2D">
              <w:rPr>
                <w:noProof/>
                <w:webHidden/>
              </w:rPr>
            </w:r>
            <w:r w:rsidR="00D67E2D">
              <w:rPr>
                <w:noProof/>
                <w:webHidden/>
              </w:rPr>
              <w:fldChar w:fldCharType="separate"/>
            </w:r>
            <w:r w:rsidR="00D67E2D">
              <w:rPr>
                <w:noProof/>
                <w:webHidden/>
              </w:rPr>
              <w:t>2</w:t>
            </w:r>
            <w:r w:rsidR="00D67E2D">
              <w:rPr>
                <w:noProof/>
                <w:webHidden/>
              </w:rPr>
              <w:fldChar w:fldCharType="end"/>
            </w:r>
          </w:hyperlink>
        </w:p>
        <w:p w:rsidR="00D67E2D" w:rsidRDefault="00D67E2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CA" w:eastAsia="zh-CN"/>
            </w:rPr>
          </w:pPr>
          <w:hyperlink w:anchor="_Toc442122977" w:history="1">
            <w:r w:rsidRPr="00221442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en-CA" w:eastAsia="zh-CN"/>
              </w:rPr>
              <w:tab/>
            </w:r>
            <w:r w:rsidRPr="00221442">
              <w:rPr>
                <w:rStyle w:val="Hyperlink"/>
                <w:noProof/>
              </w:rPr>
              <w:t>Starting Client and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2D" w:rsidRDefault="00D67E2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CA" w:eastAsia="zh-CN"/>
            </w:rPr>
          </w:pPr>
          <w:hyperlink w:anchor="_Toc442122978" w:history="1">
            <w:r w:rsidRPr="00221442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lang w:val="en-CA" w:eastAsia="zh-CN"/>
              </w:rPr>
              <w:tab/>
            </w:r>
            <w:r w:rsidRPr="00221442">
              <w:rPr>
                <w:rStyle w:val="Hyperlink"/>
                <w:noProof/>
              </w:rPr>
              <w:t>Sending and receiving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2D" w:rsidRDefault="00D67E2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CA" w:eastAsia="zh-CN"/>
            </w:rPr>
          </w:pPr>
          <w:hyperlink w:anchor="_Toc442122979" w:history="1">
            <w:r w:rsidRPr="00221442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lang w:val="en-CA" w:eastAsia="zh-CN"/>
              </w:rPr>
              <w:tab/>
            </w:r>
            <w:r w:rsidRPr="00221442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8D7" w:rsidRPr="001B757D" w:rsidRDefault="003B08D7" w:rsidP="006D192E">
          <w:pPr>
            <w:pStyle w:val="TOC1"/>
            <w:tabs>
              <w:tab w:val="left" w:pos="440"/>
              <w:tab w:val="right" w:leader="dot" w:pos="9350"/>
            </w:tabs>
            <w:contextualSpacing/>
            <w:rPr>
              <w:rFonts w:asciiTheme="minorHAnsi" w:hAnsiTheme="minorHAnsi"/>
              <w:noProof/>
              <w:lang w:eastAsia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B08D7" w:rsidRDefault="003B08D7" w:rsidP="006D192E">
      <w:pPr>
        <w:contextualSpacing/>
        <w:jc w:val="right"/>
      </w:pPr>
    </w:p>
    <w:p w:rsidR="003B08D7" w:rsidRDefault="003B08D7" w:rsidP="006D192E">
      <w:pPr>
        <w:contextualSpacing/>
      </w:pPr>
    </w:p>
    <w:p w:rsidR="003B08D7" w:rsidRDefault="003B08D7" w:rsidP="006D192E">
      <w:pPr>
        <w:contextualSpacing/>
      </w:pPr>
    </w:p>
    <w:p w:rsidR="00092886" w:rsidRDefault="00092886" w:rsidP="006D192E">
      <w:pPr>
        <w:contextualSpacing/>
      </w:pPr>
    </w:p>
    <w:p w:rsidR="00092886" w:rsidRDefault="00092886" w:rsidP="006D192E">
      <w:pPr>
        <w:contextualSpacing/>
      </w:pPr>
    </w:p>
    <w:p w:rsidR="00092886" w:rsidRDefault="00092886" w:rsidP="006D192E">
      <w:pPr>
        <w:contextualSpacing/>
      </w:pPr>
    </w:p>
    <w:p w:rsidR="00092886" w:rsidRDefault="00092886" w:rsidP="006D192E">
      <w:pPr>
        <w:contextualSpacing/>
      </w:pPr>
    </w:p>
    <w:p w:rsidR="00092886" w:rsidRDefault="00092886" w:rsidP="006D192E">
      <w:pPr>
        <w:contextualSpacing/>
      </w:pPr>
    </w:p>
    <w:p w:rsidR="00092886" w:rsidRDefault="00092886" w:rsidP="006D192E">
      <w:pPr>
        <w:contextualSpacing/>
      </w:pPr>
    </w:p>
    <w:p w:rsidR="00092886" w:rsidRDefault="00092886" w:rsidP="006D192E">
      <w:pPr>
        <w:contextualSpacing/>
      </w:pPr>
    </w:p>
    <w:p w:rsidR="00092886" w:rsidRDefault="00092886" w:rsidP="006D192E">
      <w:pPr>
        <w:contextualSpacing/>
      </w:pPr>
    </w:p>
    <w:p w:rsidR="00092886" w:rsidRDefault="00092886" w:rsidP="006D192E">
      <w:pPr>
        <w:contextualSpacing/>
      </w:pPr>
    </w:p>
    <w:p w:rsidR="00092886" w:rsidRDefault="00092886" w:rsidP="006D192E">
      <w:pPr>
        <w:contextualSpacing/>
      </w:pPr>
    </w:p>
    <w:p w:rsidR="00092886" w:rsidRDefault="00092886" w:rsidP="006D192E">
      <w:pPr>
        <w:contextualSpacing/>
      </w:pPr>
    </w:p>
    <w:p w:rsidR="00092886" w:rsidRDefault="00092886" w:rsidP="006D192E">
      <w:pPr>
        <w:contextualSpacing/>
      </w:pPr>
    </w:p>
    <w:p w:rsidR="00092886" w:rsidRDefault="00092886" w:rsidP="006D192E">
      <w:pPr>
        <w:contextualSpacing/>
      </w:pPr>
    </w:p>
    <w:p w:rsidR="00092886" w:rsidRDefault="00092886" w:rsidP="006D192E">
      <w:pPr>
        <w:contextualSpacing/>
      </w:pPr>
    </w:p>
    <w:p w:rsidR="00092886" w:rsidRDefault="00092886" w:rsidP="006D192E">
      <w:pPr>
        <w:contextualSpacing/>
      </w:pPr>
    </w:p>
    <w:p w:rsidR="00092886" w:rsidRDefault="00092886" w:rsidP="006D192E">
      <w:pPr>
        <w:contextualSpacing/>
      </w:pPr>
    </w:p>
    <w:p w:rsidR="00092886" w:rsidRDefault="00092886" w:rsidP="006D192E">
      <w:pPr>
        <w:contextualSpacing/>
      </w:pPr>
    </w:p>
    <w:p w:rsidR="00092886" w:rsidRDefault="00092886" w:rsidP="006D192E">
      <w:pPr>
        <w:contextualSpacing/>
      </w:pPr>
    </w:p>
    <w:p w:rsidR="00092886" w:rsidRDefault="00092886" w:rsidP="006D192E">
      <w:pPr>
        <w:contextualSpacing/>
      </w:pPr>
    </w:p>
    <w:p w:rsidR="00092886" w:rsidRDefault="00092886" w:rsidP="006D192E">
      <w:pPr>
        <w:contextualSpacing/>
      </w:pPr>
    </w:p>
    <w:p w:rsidR="006D192E" w:rsidRDefault="006D192E" w:rsidP="006D192E">
      <w:pPr>
        <w:contextualSpacing/>
      </w:pPr>
    </w:p>
    <w:p w:rsidR="006D192E" w:rsidRDefault="006D192E" w:rsidP="006D192E">
      <w:pPr>
        <w:contextualSpacing/>
      </w:pPr>
    </w:p>
    <w:p w:rsidR="006D192E" w:rsidRDefault="006D192E" w:rsidP="006D192E">
      <w:pPr>
        <w:contextualSpacing/>
      </w:pPr>
    </w:p>
    <w:p w:rsidR="006D192E" w:rsidRDefault="006D192E" w:rsidP="006D192E">
      <w:pPr>
        <w:contextualSpacing/>
      </w:pPr>
    </w:p>
    <w:p w:rsidR="006D192E" w:rsidRDefault="006D192E" w:rsidP="006D192E">
      <w:pPr>
        <w:contextualSpacing/>
      </w:pPr>
    </w:p>
    <w:p w:rsidR="006D192E" w:rsidRDefault="006D192E" w:rsidP="006D192E">
      <w:pPr>
        <w:contextualSpacing/>
      </w:pPr>
    </w:p>
    <w:p w:rsidR="006D192E" w:rsidRDefault="006D192E" w:rsidP="006D192E">
      <w:pPr>
        <w:contextualSpacing/>
      </w:pPr>
    </w:p>
    <w:p w:rsidR="006D192E" w:rsidRDefault="006D192E" w:rsidP="006D192E">
      <w:pPr>
        <w:contextualSpacing/>
      </w:pPr>
    </w:p>
    <w:p w:rsidR="006D192E" w:rsidRDefault="006D192E" w:rsidP="006D192E">
      <w:pPr>
        <w:contextualSpacing/>
      </w:pPr>
    </w:p>
    <w:p w:rsidR="00531684" w:rsidRDefault="00531684" w:rsidP="006D192E">
      <w:pPr>
        <w:pStyle w:val="Heading1"/>
        <w:numPr>
          <w:ilvl w:val="0"/>
          <w:numId w:val="13"/>
        </w:numPr>
        <w:contextualSpacing/>
      </w:pPr>
      <w:bookmarkStart w:id="1" w:name="_Toc442122976"/>
      <w:r>
        <w:lastRenderedPageBreak/>
        <w:t xml:space="preserve">Intro to </w:t>
      </w:r>
      <w:r w:rsidR="003C46B5">
        <w:t>Linu</w:t>
      </w:r>
      <w:r w:rsidR="00A77662">
        <w:t>x Message File Server</w:t>
      </w:r>
      <w:bookmarkEnd w:id="1"/>
    </w:p>
    <w:p w:rsidR="001D01AF" w:rsidRPr="001D01AF" w:rsidRDefault="001D01AF" w:rsidP="006D192E">
      <w:pPr>
        <w:ind w:left="720"/>
        <w:contextualSpacing/>
        <w:jc w:val="center"/>
        <w:rPr>
          <w:i/>
          <w:shd w:val="pct15" w:color="auto" w:fill="FFFFFF"/>
        </w:rPr>
      </w:pPr>
      <w:r w:rsidRPr="001D01AF">
        <w:rPr>
          <w:i/>
          <w:shd w:val="pct15" w:color="auto" w:fill="FFFFFF"/>
        </w:rPr>
        <w:t xml:space="preserve">Type </w:t>
      </w:r>
      <w:r w:rsidRPr="001D01AF">
        <w:rPr>
          <w:b/>
          <w:i/>
          <w:shd w:val="pct15" w:color="auto" w:fill="FFFFFF"/>
        </w:rPr>
        <w:t xml:space="preserve">make </w:t>
      </w:r>
      <w:r w:rsidRPr="001D01AF">
        <w:rPr>
          <w:i/>
          <w:shd w:val="pct15" w:color="auto" w:fill="FFFFFF"/>
        </w:rPr>
        <w:t>in the terminal to compile the files.</w:t>
      </w:r>
    </w:p>
    <w:p w:rsidR="001D01AF" w:rsidRPr="001D01AF" w:rsidRDefault="001D01AF" w:rsidP="006D192E">
      <w:pPr>
        <w:ind w:left="720"/>
        <w:contextualSpacing/>
        <w:jc w:val="center"/>
        <w:rPr>
          <w:i/>
          <w:shd w:val="pct15" w:color="auto" w:fill="FFFFFF"/>
        </w:rPr>
      </w:pPr>
      <w:r w:rsidRPr="001D01AF">
        <w:rPr>
          <w:i/>
          <w:shd w:val="pct15" w:color="auto" w:fill="FFFFFF"/>
        </w:rPr>
        <w:t>Type ./msgqcs to run the program.</w:t>
      </w:r>
    </w:p>
    <w:p w:rsidR="001D01AF" w:rsidRDefault="006557B3" w:rsidP="006D192E">
      <w:pPr>
        <w:ind w:left="720"/>
        <w:contextualSpacing/>
      </w:pPr>
      <w:r>
        <w:t xml:space="preserve">This application is a basic </w:t>
      </w:r>
      <w:r>
        <w:rPr>
          <w:b/>
        </w:rPr>
        <w:t xml:space="preserve">Client </w:t>
      </w:r>
      <w:r>
        <w:t xml:space="preserve">and </w:t>
      </w:r>
      <w:r>
        <w:rPr>
          <w:b/>
        </w:rPr>
        <w:t>Server</w:t>
      </w:r>
      <w:r>
        <w:t xml:space="preserve"> system for Linux to demonstrate inter-process communications using message queues. The </w:t>
      </w:r>
      <w:r w:rsidR="00A77662">
        <w:t xml:space="preserve">message file server receives packets of small information sent from a client </w:t>
      </w:r>
      <w:r w:rsidR="001D01AF">
        <w:t>through the kernel to communicate.</w:t>
      </w:r>
    </w:p>
    <w:p w:rsidR="001D01AF" w:rsidRDefault="001D01AF" w:rsidP="006D192E">
      <w:pPr>
        <w:ind w:left="720"/>
        <w:contextualSpacing/>
      </w:pPr>
      <w:r>
        <w:t>Overview:</w:t>
      </w:r>
    </w:p>
    <w:p w:rsidR="001D01AF" w:rsidRDefault="001D01AF" w:rsidP="006D192E">
      <w:pPr>
        <w:pStyle w:val="ListParagraph"/>
        <w:numPr>
          <w:ilvl w:val="0"/>
          <w:numId w:val="29"/>
        </w:numPr>
      </w:pPr>
      <w:r>
        <w:t>Client specifies the filename and priority on the command line</w:t>
      </w:r>
    </w:p>
    <w:p w:rsidR="001D01AF" w:rsidRDefault="001D01AF" w:rsidP="006D192E">
      <w:pPr>
        <w:pStyle w:val="ListParagraph"/>
        <w:numPr>
          <w:ilvl w:val="0"/>
          <w:numId w:val="29"/>
        </w:numPr>
      </w:pPr>
      <w:r>
        <w:t>Client sends its process ID to the server through message queue</w:t>
      </w:r>
    </w:p>
    <w:p w:rsidR="001D01AF" w:rsidRDefault="001D01AF" w:rsidP="006D192E">
      <w:pPr>
        <w:pStyle w:val="ListParagraph"/>
        <w:numPr>
          <w:ilvl w:val="0"/>
          <w:numId w:val="29"/>
        </w:numPr>
      </w:pPr>
      <w:r>
        <w:t>S</w:t>
      </w:r>
      <w:r w:rsidR="001B1F4C">
        <w:t>erver sends its process ID back to the client when a query has been received</w:t>
      </w:r>
    </w:p>
    <w:p w:rsidR="001B1F4C" w:rsidRDefault="001B1F4C" w:rsidP="006D192E">
      <w:pPr>
        <w:pStyle w:val="ListParagraph"/>
        <w:numPr>
          <w:ilvl w:val="0"/>
          <w:numId w:val="29"/>
        </w:numPr>
      </w:pPr>
      <w:r>
        <w:t>Server creates a child process to handle the client</w:t>
      </w:r>
    </w:p>
    <w:p w:rsidR="001B1F4C" w:rsidRDefault="001B1F4C" w:rsidP="006D192E">
      <w:pPr>
        <w:pStyle w:val="ListParagraph"/>
        <w:numPr>
          <w:ilvl w:val="0"/>
          <w:numId w:val="29"/>
        </w:numPr>
      </w:pPr>
      <w:r>
        <w:t>Client receives the server’s process ID, and sends the file name and priority level to the server</w:t>
      </w:r>
    </w:p>
    <w:p w:rsidR="001B1F4C" w:rsidRDefault="001B1F4C" w:rsidP="006D192E">
      <w:pPr>
        <w:pStyle w:val="ListParagraph"/>
        <w:numPr>
          <w:ilvl w:val="0"/>
          <w:numId w:val="29"/>
        </w:numPr>
      </w:pPr>
      <w:r>
        <w:t>Server’s child process receives the filename, attempt to open and read from it, and send each packet with the size based off of the priority level</w:t>
      </w:r>
    </w:p>
    <w:p w:rsidR="001B1F4C" w:rsidRDefault="001B1F4C" w:rsidP="006D192E">
      <w:pPr>
        <w:pStyle w:val="ListParagraph"/>
        <w:numPr>
          <w:ilvl w:val="2"/>
          <w:numId w:val="29"/>
        </w:numPr>
      </w:pPr>
      <w:r>
        <w:t>Priority 1 is 40 bytes</w:t>
      </w:r>
    </w:p>
    <w:p w:rsidR="001B1F4C" w:rsidRDefault="001B1F4C" w:rsidP="006D192E">
      <w:pPr>
        <w:pStyle w:val="ListParagraph"/>
        <w:numPr>
          <w:ilvl w:val="2"/>
          <w:numId w:val="29"/>
        </w:numPr>
      </w:pPr>
      <w:r>
        <w:t>Priority 100 is 4000 bytes</w:t>
      </w:r>
    </w:p>
    <w:p w:rsidR="001B1F4C" w:rsidRPr="006557B3" w:rsidRDefault="001B1F4C" w:rsidP="006D192E">
      <w:pPr>
        <w:pStyle w:val="ListParagraph"/>
        <w:numPr>
          <w:ilvl w:val="0"/>
          <w:numId w:val="29"/>
        </w:numPr>
      </w:pPr>
      <w:r>
        <w:t>Client receives packets, and print each data on the screen</w:t>
      </w:r>
    </w:p>
    <w:p w:rsidR="00A23831" w:rsidRDefault="000F3875" w:rsidP="006D192E">
      <w:pPr>
        <w:pStyle w:val="Heading1"/>
        <w:numPr>
          <w:ilvl w:val="0"/>
          <w:numId w:val="13"/>
        </w:numPr>
        <w:contextualSpacing/>
      </w:pPr>
      <w:bookmarkStart w:id="2" w:name="_Toc442122977"/>
      <w:r>
        <w:t>Starting Client and Server</w:t>
      </w:r>
      <w:bookmarkEnd w:id="2"/>
      <w:r>
        <w:t xml:space="preserve"> </w:t>
      </w:r>
    </w:p>
    <w:p w:rsidR="00092886" w:rsidRDefault="006D192E" w:rsidP="006D192E">
      <w:pPr>
        <w:ind w:left="432" w:firstLine="288"/>
        <w:contextualSpacing/>
        <w:rPr>
          <w:sz w:val="24"/>
        </w:rPr>
      </w:pPr>
      <w:r>
        <w:rPr>
          <w:sz w:val="24"/>
        </w:rPr>
        <w:t xml:space="preserve">Both the </w:t>
      </w:r>
      <w:r>
        <w:rPr>
          <w:b/>
          <w:sz w:val="24"/>
        </w:rPr>
        <w:t xml:space="preserve">Client </w:t>
      </w:r>
      <w:r>
        <w:rPr>
          <w:sz w:val="24"/>
        </w:rPr>
        <w:t xml:space="preserve">and </w:t>
      </w:r>
      <w:r>
        <w:rPr>
          <w:b/>
          <w:sz w:val="24"/>
        </w:rPr>
        <w:t>Server</w:t>
      </w:r>
      <w:r>
        <w:rPr>
          <w:sz w:val="24"/>
        </w:rPr>
        <w:t xml:space="preserve"> is run by the same program. </w:t>
      </w:r>
    </w:p>
    <w:p w:rsidR="006D192E" w:rsidRDefault="006D192E" w:rsidP="006D192E">
      <w:pPr>
        <w:ind w:left="432" w:firstLine="288"/>
        <w:contextualSpacing/>
        <w:rPr>
          <w:sz w:val="24"/>
        </w:rPr>
      </w:pPr>
      <w:r>
        <w:rPr>
          <w:sz w:val="24"/>
        </w:rPr>
        <w:t>Program Usage:</w:t>
      </w:r>
    </w:p>
    <w:p w:rsidR="006D192E" w:rsidRDefault="006D192E" w:rsidP="006D192E">
      <w:pPr>
        <w:ind w:left="432" w:firstLine="288"/>
        <w:contextualSpacing/>
        <w:rPr>
          <w:sz w:val="24"/>
        </w:rPr>
      </w:pPr>
      <w:r w:rsidRPr="006D192E">
        <w:rPr>
          <w:noProof/>
          <w:sz w:val="24"/>
          <w:lang w:val="en-CA" w:eastAsia="zh-CN"/>
        </w:rPr>
        <w:drawing>
          <wp:inline distT="0" distB="0" distL="0" distR="0" wp14:anchorId="51FF0786" wp14:editId="3FD086EE">
            <wp:extent cx="4733925" cy="3211619"/>
            <wp:effectExtent l="0" t="0" r="0" b="8255"/>
            <wp:docPr id="1" name="Picture 1" descr="C:\Users\Jerry\Dropbox\BCIT_CST\Term_4\4981\Asn2\ScreenShots\Screenshot from 2016-02-01 19-45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\Dropbox\BCIT_CST\Term_4\4981\Asn2\ScreenShots\Screenshot from 2016-02-01 19-45-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22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92E" w:rsidRDefault="006D192E" w:rsidP="006D192E">
      <w:pPr>
        <w:ind w:left="432" w:firstLine="288"/>
        <w:contextualSpacing/>
        <w:rPr>
          <w:sz w:val="24"/>
        </w:rPr>
      </w:pPr>
      <w:r>
        <w:rPr>
          <w:sz w:val="24"/>
        </w:rPr>
        <w:lastRenderedPageBreak/>
        <w:t>To specify which program to run enter:</w:t>
      </w:r>
    </w:p>
    <w:p w:rsidR="006D192E" w:rsidRPr="0031620C" w:rsidRDefault="006D192E" w:rsidP="006D192E">
      <w:pPr>
        <w:pStyle w:val="ListParagraph"/>
        <w:numPr>
          <w:ilvl w:val="1"/>
          <w:numId w:val="30"/>
        </w:numPr>
        <w:rPr>
          <w:sz w:val="24"/>
        </w:rPr>
      </w:pPr>
      <w:r w:rsidRPr="006D192E">
        <w:rPr>
          <w:i/>
          <w:sz w:val="24"/>
          <w:shd w:val="pct15" w:color="auto" w:fill="FFFFFF"/>
        </w:rPr>
        <w:t>./msg</w:t>
      </w:r>
      <w:r>
        <w:rPr>
          <w:i/>
          <w:sz w:val="24"/>
          <w:shd w:val="pct15" w:color="auto" w:fill="FFFFFF"/>
        </w:rPr>
        <w:t>q</w:t>
      </w:r>
      <w:r w:rsidRPr="006D192E">
        <w:rPr>
          <w:i/>
          <w:sz w:val="24"/>
          <w:shd w:val="pct15" w:color="auto" w:fill="FFFFFF"/>
        </w:rPr>
        <w:t>cs -c [filename] [priority]</w:t>
      </w:r>
      <w:r w:rsidRPr="006D192E">
        <w:rPr>
          <w:sz w:val="24"/>
          <w:shd w:val="pct15" w:color="auto" w:fill="FFFFFF"/>
        </w:rPr>
        <w:t xml:space="preserve"> </w:t>
      </w:r>
      <w:r>
        <w:rPr>
          <w:sz w:val="24"/>
        </w:rPr>
        <w:t xml:space="preserve">for </w:t>
      </w:r>
      <w:r>
        <w:rPr>
          <w:b/>
          <w:sz w:val="24"/>
        </w:rPr>
        <w:t>Client</w:t>
      </w:r>
    </w:p>
    <w:p w:rsidR="0031620C" w:rsidRDefault="0031620C" w:rsidP="0031620C">
      <w:pPr>
        <w:pStyle w:val="ListParagraph"/>
        <w:numPr>
          <w:ilvl w:val="3"/>
          <w:numId w:val="30"/>
        </w:numPr>
        <w:rPr>
          <w:sz w:val="24"/>
        </w:rPr>
      </w:pPr>
      <w:r>
        <w:rPr>
          <w:i/>
          <w:sz w:val="24"/>
          <w:shd w:val="pct15" w:color="auto" w:fill="FFFFFF"/>
        </w:rPr>
        <w:t xml:space="preserve">[filename] </w:t>
      </w:r>
      <w:r>
        <w:rPr>
          <w:sz w:val="24"/>
        </w:rPr>
        <w:t>is the name of the file the server will open and read from</w:t>
      </w:r>
    </w:p>
    <w:p w:rsidR="0031620C" w:rsidRDefault="0031620C" w:rsidP="0031620C">
      <w:pPr>
        <w:pStyle w:val="ListParagraph"/>
        <w:numPr>
          <w:ilvl w:val="3"/>
          <w:numId w:val="30"/>
        </w:numPr>
        <w:rPr>
          <w:sz w:val="24"/>
        </w:rPr>
      </w:pPr>
      <w:r>
        <w:rPr>
          <w:i/>
          <w:sz w:val="24"/>
          <w:shd w:val="pct15" w:color="auto" w:fill="FFFFFF"/>
        </w:rPr>
        <w:t xml:space="preserve">[priority] </w:t>
      </w:r>
      <w:r>
        <w:rPr>
          <w:sz w:val="24"/>
        </w:rPr>
        <w:t>is the priority of the connection, ranging from 1 to 100 (1 being the smallest)</w:t>
      </w:r>
    </w:p>
    <w:p w:rsidR="008B06EA" w:rsidRPr="008B06EA" w:rsidRDefault="00E521DB" w:rsidP="00E521DB">
      <w:pPr>
        <w:jc w:val="center"/>
        <w:rPr>
          <w:sz w:val="24"/>
        </w:rPr>
      </w:pPr>
      <w:r w:rsidRPr="00E521DB">
        <w:rPr>
          <w:noProof/>
          <w:sz w:val="24"/>
          <w:lang w:val="en-CA" w:eastAsia="zh-CN"/>
        </w:rPr>
        <w:drawing>
          <wp:inline distT="0" distB="0" distL="0" distR="0" wp14:anchorId="3DD53DD7" wp14:editId="38B231BB">
            <wp:extent cx="4527853" cy="3071813"/>
            <wp:effectExtent l="0" t="0" r="6350" b="0"/>
            <wp:docPr id="6" name="Picture 6" descr="C:\Users\Jerry\Dropbox\BCIT_CST\Term_4\4981\Asn2\ScreenShots\Screenshot from 2016-02-01 19-4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rry\Dropbox\BCIT_CST\Term_4\4981\Asn2\ScreenShots\Screenshot from 2016-02-01 19-46-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53" cy="30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CF" w:rsidRPr="008B06EA" w:rsidRDefault="006D192E" w:rsidP="006D192E">
      <w:pPr>
        <w:pStyle w:val="ListParagraph"/>
        <w:numPr>
          <w:ilvl w:val="1"/>
          <w:numId w:val="30"/>
        </w:numPr>
        <w:rPr>
          <w:sz w:val="24"/>
        </w:rPr>
      </w:pPr>
      <w:r>
        <w:rPr>
          <w:i/>
          <w:sz w:val="24"/>
          <w:shd w:val="pct15" w:color="auto" w:fill="FFFFFF"/>
        </w:rPr>
        <w:t>./msgqcs -s</w:t>
      </w:r>
      <w:r>
        <w:rPr>
          <w:b/>
          <w:i/>
          <w:sz w:val="24"/>
          <w:shd w:val="pct15" w:color="auto" w:fill="FFFFFF"/>
        </w:rPr>
        <w:t xml:space="preserve"> </w:t>
      </w:r>
      <w:r>
        <w:rPr>
          <w:sz w:val="24"/>
        </w:rPr>
        <w:t xml:space="preserve">for </w:t>
      </w:r>
      <w:r>
        <w:rPr>
          <w:b/>
          <w:sz w:val="24"/>
        </w:rPr>
        <w:t>Server</w:t>
      </w:r>
      <w:r>
        <w:rPr>
          <w:sz w:val="24"/>
        </w:rPr>
        <w:t xml:space="preserve"> </w:t>
      </w:r>
    </w:p>
    <w:p w:rsidR="008B06EA" w:rsidRPr="008B06EA" w:rsidRDefault="008B06EA" w:rsidP="00E521DB">
      <w:pPr>
        <w:jc w:val="center"/>
        <w:rPr>
          <w:sz w:val="24"/>
        </w:rPr>
      </w:pPr>
      <w:r w:rsidRPr="008B06EA">
        <w:rPr>
          <w:noProof/>
          <w:sz w:val="24"/>
          <w:lang w:val="en-CA" w:eastAsia="zh-CN"/>
        </w:rPr>
        <w:drawing>
          <wp:inline distT="0" distB="0" distL="0" distR="0" wp14:anchorId="272A977F" wp14:editId="28029E55">
            <wp:extent cx="4682289" cy="3176587"/>
            <wp:effectExtent l="0" t="0" r="4445" b="5080"/>
            <wp:docPr id="3" name="Picture 3" descr="C:\Users\Jerry\Dropbox\BCIT_CST\Term_4\4981\Asn2\ScreenShots\Screenshot from 2016-02-01 19-46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ry\Dropbox\BCIT_CST\Term_4\4981\Asn2\ScreenShots\Screenshot from 2016-02-01 19-46-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025" cy="319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DB" w:rsidRDefault="00E521DB" w:rsidP="006D192E">
      <w:pPr>
        <w:pStyle w:val="Heading1"/>
        <w:numPr>
          <w:ilvl w:val="0"/>
          <w:numId w:val="13"/>
        </w:numPr>
        <w:contextualSpacing/>
      </w:pPr>
      <w:bookmarkStart w:id="3" w:name="_Toc442122978"/>
      <w:r>
        <w:lastRenderedPageBreak/>
        <w:t>Sending and receiving files</w:t>
      </w:r>
      <w:bookmarkEnd w:id="3"/>
    </w:p>
    <w:p w:rsidR="00E521DB" w:rsidRDefault="00E521DB" w:rsidP="00E521DB">
      <w:pPr>
        <w:ind w:firstLine="432"/>
        <w:rPr>
          <w:b/>
        </w:rPr>
      </w:pPr>
      <w:r>
        <w:t xml:space="preserve">Multiple file communications between </w:t>
      </w:r>
      <w:r>
        <w:rPr>
          <w:b/>
        </w:rPr>
        <w:t xml:space="preserve">Clients </w:t>
      </w:r>
      <w:r>
        <w:t xml:space="preserve">and </w:t>
      </w:r>
      <w:r>
        <w:rPr>
          <w:b/>
        </w:rPr>
        <w:t>Server</w:t>
      </w:r>
    </w:p>
    <w:p w:rsidR="00E521DB" w:rsidRDefault="00E521DB" w:rsidP="00E521DB">
      <w:pPr>
        <w:ind w:firstLine="432"/>
        <w:rPr>
          <w:b/>
        </w:rPr>
      </w:pPr>
      <w:r>
        <w:rPr>
          <w:b/>
        </w:rPr>
        <w:t>Client 1 (Filename: WarAndPeace Priority: 1)</w:t>
      </w:r>
    </w:p>
    <w:p w:rsidR="00E521DB" w:rsidRDefault="00E521DB" w:rsidP="00E521DB">
      <w:pPr>
        <w:ind w:firstLine="432"/>
        <w:rPr>
          <w:b/>
          <w:noProof/>
          <w:lang w:val="en-CA" w:eastAsia="zh-CN"/>
        </w:rPr>
      </w:pPr>
      <w:r w:rsidRPr="00E521DB">
        <w:rPr>
          <w:b/>
          <w:noProof/>
          <w:lang w:val="en-CA" w:eastAsia="zh-CN"/>
        </w:rPr>
        <w:drawing>
          <wp:inline distT="0" distB="0" distL="0" distR="0" wp14:anchorId="0780E964" wp14:editId="778651E1">
            <wp:extent cx="5110163" cy="3466831"/>
            <wp:effectExtent l="0" t="0" r="0" b="635"/>
            <wp:docPr id="15" name="Picture 15" descr="C:\Users\Jerry\Dropbox\BCIT_CST\Term_4\4981\Asn2\ScreenShots\Screenshot from 2016-02-01 19-53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rry\Dropbox\BCIT_CST\Term_4\4981\Asn2\ScreenShots\Screenshot from 2016-02-01 19-53-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762" cy="346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DB" w:rsidRDefault="00E521DB" w:rsidP="00E521DB">
      <w:pPr>
        <w:ind w:firstLine="432"/>
        <w:rPr>
          <w:b/>
        </w:rPr>
      </w:pPr>
      <w:r>
        <w:rPr>
          <w:b/>
        </w:rPr>
        <w:t>Client 2 (Filename: WarAndPeace Priority: 50)</w:t>
      </w:r>
    </w:p>
    <w:p w:rsidR="00E521DB" w:rsidRDefault="00E521DB" w:rsidP="00E521DB">
      <w:pPr>
        <w:ind w:firstLine="432"/>
        <w:rPr>
          <w:b/>
          <w:noProof/>
          <w:lang w:val="en-CA" w:eastAsia="zh-CN"/>
        </w:rPr>
      </w:pPr>
      <w:r w:rsidRPr="00E521DB">
        <w:rPr>
          <w:b/>
          <w:noProof/>
          <w:lang w:val="en-CA" w:eastAsia="zh-CN"/>
        </w:rPr>
        <w:drawing>
          <wp:inline distT="0" distB="0" distL="0" distR="0" wp14:anchorId="7700198C" wp14:editId="59E116F4">
            <wp:extent cx="4943475" cy="3353781"/>
            <wp:effectExtent l="0" t="0" r="0" b="0"/>
            <wp:docPr id="16" name="Picture 16" descr="C:\Users\Jerry\Dropbox\BCIT_CST\Term_4\4981\Asn2\ScreenShots\Screenshot from 2016-02-01 19-53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rry\Dropbox\BCIT_CST\Term_4\4981\Asn2\ScreenShots\Screenshot from 2016-02-01 19-53-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304" cy="336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DB" w:rsidRDefault="00E521DB" w:rsidP="00E521DB">
      <w:pPr>
        <w:ind w:firstLine="432"/>
        <w:rPr>
          <w:b/>
        </w:rPr>
      </w:pPr>
      <w:r>
        <w:rPr>
          <w:b/>
        </w:rPr>
        <w:lastRenderedPageBreak/>
        <w:t>Client 3 (Filename: WarAndPeace Prirority:100)</w:t>
      </w:r>
    </w:p>
    <w:p w:rsidR="00813DA3" w:rsidRDefault="00E521DB" w:rsidP="00E521DB">
      <w:pPr>
        <w:ind w:firstLine="432"/>
        <w:rPr>
          <w:b/>
          <w:noProof/>
          <w:lang w:val="en-CA" w:eastAsia="zh-CN"/>
        </w:rPr>
      </w:pPr>
      <w:r w:rsidRPr="00E521DB">
        <w:rPr>
          <w:b/>
          <w:noProof/>
          <w:lang w:val="en-CA" w:eastAsia="zh-CN"/>
        </w:rPr>
        <w:t xml:space="preserve"> </w:t>
      </w:r>
      <w:r w:rsidR="00813DA3" w:rsidRPr="00813DA3">
        <w:rPr>
          <w:b/>
          <w:noProof/>
          <w:lang w:val="en-CA" w:eastAsia="zh-CN"/>
        </w:rPr>
        <w:drawing>
          <wp:inline distT="0" distB="0" distL="0" distR="0" wp14:anchorId="2B3A7BAA" wp14:editId="7DA6E73F">
            <wp:extent cx="5219700" cy="3541180"/>
            <wp:effectExtent l="0" t="0" r="0" b="2540"/>
            <wp:docPr id="20" name="Picture 20" descr="C:\Users\Jerry\Dropbox\BCIT_CST\Term_4\4981\Asn2\ScreenShots\Screenshot from 2016-02-01 19-53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erry\Dropbox\BCIT_CST\Term_4\4981\Asn2\ScreenShots\Screenshot from 2016-02-01 19-53-4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469" cy="35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DB" w:rsidRDefault="00E521DB" w:rsidP="00E521DB">
      <w:pPr>
        <w:ind w:firstLine="432"/>
        <w:rPr>
          <w:b/>
        </w:rPr>
      </w:pPr>
    </w:p>
    <w:p w:rsidR="00813DA3" w:rsidRDefault="00813DA3" w:rsidP="00E521DB">
      <w:pPr>
        <w:ind w:firstLine="432"/>
        <w:rPr>
          <w:b/>
        </w:rPr>
      </w:pPr>
      <w:r>
        <w:rPr>
          <w:b/>
        </w:rPr>
        <w:t>Server (Note: Client 3 finished first because it had the highest priority)</w:t>
      </w:r>
    </w:p>
    <w:p w:rsidR="00813DA3" w:rsidRDefault="00813DA3" w:rsidP="00E521DB">
      <w:pPr>
        <w:ind w:firstLine="432"/>
        <w:rPr>
          <w:b/>
          <w:noProof/>
          <w:lang w:val="en-CA" w:eastAsia="zh-CN"/>
        </w:rPr>
      </w:pPr>
      <w:r w:rsidRPr="00813DA3">
        <w:rPr>
          <w:b/>
          <w:noProof/>
          <w:lang w:val="en-CA" w:eastAsia="zh-CN"/>
        </w:rPr>
        <w:drawing>
          <wp:inline distT="0" distB="0" distL="0" distR="0" wp14:anchorId="07024876" wp14:editId="7DA291FB">
            <wp:extent cx="5398321" cy="3662362"/>
            <wp:effectExtent l="0" t="0" r="0" b="0"/>
            <wp:docPr id="21" name="Picture 21" descr="C:\Users\Jerry\Dropbox\BCIT_CST\Term_4\4981\Asn2\ScreenShots\Screenshot from 2016-02-01 19-53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rry\Dropbox\BCIT_CST\Term_4\4981\Asn2\ScreenShots\Screenshot from 2016-02-01 19-53-4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814" cy="366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A3" w:rsidRDefault="00813DA3" w:rsidP="00E521DB">
      <w:pPr>
        <w:ind w:firstLine="432"/>
        <w:rPr>
          <w:b/>
        </w:rPr>
      </w:pPr>
    </w:p>
    <w:p w:rsidR="00813DA3" w:rsidRPr="00E521DB" w:rsidRDefault="00813DA3" w:rsidP="00E521DB">
      <w:pPr>
        <w:ind w:firstLine="432"/>
        <w:rPr>
          <w:b/>
        </w:rPr>
      </w:pPr>
    </w:p>
    <w:p w:rsidR="003C00CF" w:rsidRDefault="00E521DB" w:rsidP="006D192E">
      <w:pPr>
        <w:pStyle w:val="Heading1"/>
        <w:numPr>
          <w:ilvl w:val="0"/>
          <w:numId w:val="13"/>
        </w:numPr>
        <w:contextualSpacing/>
      </w:pPr>
      <w:bookmarkStart w:id="4" w:name="_Toc442122979"/>
      <w:r>
        <w:t>Notes</w:t>
      </w:r>
      <w:bookmarkEnd w:id="4"/>
    </w:p>
    <w:p w:rsidR="00E521DB" w:rsidRDefault="00E521DB" w:rsidP="00E521DB">
      <w:pPr>
        <w:ind w:firstLine="432"/>
        <w:contextualSpacing/>
        <w:rPr>
          <w:i/>
          <w:sz w:val="24"/>
          <w:shd w:val="pct15" w:color="auto" w:fill="FFFFFF"/>
        </w:rPr>
      </w:pPr>
    </w:p>
    <w:p w:rsidR="008B06EA" w:rsidRDefault="008B06EA" w:rsidP="00E521DB">
      <w:pPr>
        <w:ind w:firstLine="432"/>
        <w:contextualSpacing/>
        <w:rPr>
          <w:sz w:val="24"/>
        </w:rPr>
      </w:pPr>
      <w:r>
        <w:rPr>
          <w:i/>
          <w:sz w:val="24"/>
          <w:shd w:val="pct15" w:color="auto" w:fill="FFFFFF"/>
        </w:rPr>
        <w:t xml:space="preserve">[filename] </w:t>
      </w:r>
      <w:r>
        <w:rPr>
          <w:sz w:val="24"/>
        </w:rPr>
        <w:t>has to be a valid file on the ser</w:t>
      </w:r>
      <w:r w:rsidR="00E521DB">
        <w:rPr>
          <w:sz w:val="24"/>
        </w:rPr>
        <w:t xml:space="preserve">ver side. If not a message will be sent to the client indicating a </w:t>
      </w:r>
      <w:r w:rsidR="00E521DB">
        <w:rPr>
          <w:b/>
          <w:sz w:val="24"/>
        </w:rPr>
        <w:t>FIL</w:t>
      </w:r>
      <w:r w:rsidR="00E521DB" w:rsidRPr="00E521DB">
        <w:rPr>
          <w:b/>
          <w:sz w:val="24"/>
        </w:rPr>
        <w:t xml:space="preserve">E_NOT_FOUND </w:t>
      </w:r>
      <w:r w:rsidR="00E521DB">
        <w:rPr>
          <w:sz w:val="24"/>
        </w:rPr>
        <w:t>error</w:t>
      </w:r>
    </w:p>
    <w:p w:rsidR="00E521DB" w:rsidRDefault="00E521DB" w:rsidP="00E521DB">
      <w:pPr>
        <w:ind w:firstLine="432"/>
        <w:contextualSpacing/>
        <w:jc w:val="center"/>
        <w:rPr>
          <w:noProof/>
          <w:sz w:val="24"/>
          <w:lang w:val="en-CA" w:eastAsia="zh-CN"/>
        </w:rPr>
      </w:pPr>
      <w:r>
        <w:rPr>
          <w:sz w:val="24"/>
        </w:rPr>
        <w:t>Invalid file on the server</w:t>
      </w:r>
    </w:p>
    <w:p w:rsidR="00E521DB" w:rsidRDefault="00E521DB" w:rsidP="00E521DB">
      <w:pPr>
        <w:ind w:firstLine="432"/>
        <w:contextualSpacing/>
        <w:jc w:val="center"/>
        <w:rPr>
          <w:sz w:val="24"/>
        </w:rPr>
      </w:pPr>
      <w:r w:rsidRPr="00E521DB">
        <w:rPr>
          <w:noProof/>
          <w:sz w:val="24"/>
          <w:lang w:val="en-CA" w:eastAsia="zh-CN"/>
        </w:rPr>
        <w:drawing>
          <wp:inline distT="0" distB="0" distL="0" distR="0" wp14:anchorId="2F6F2B05" wp14:editId="56D22014">
            <wp:extent cx="4667250" cy="3166384"/>
            <wp:effectExtent l="0" t="0" r="0" b="0"/>
            <wp:docPr id="9" name="Picture 9" descr="C:\Users\Jerry\Dropbox\BCIT_CST\Term_4\4981\Asn2\ScreenShots\Screenshot from 2016-02-01 19-51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rry\Dropbox\BCIT_CST\Term_4\4981\Asn2\ScreenShots\Screenshot from 2016-02-01 19-51-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8" cy="316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DB" w:rsidRDefault="00E521DB" w:rsidP="00E521DB">
      <w:pPr>
        <w:contextualSpacing/>
        <w:jc w:val="center"/>
        <w:rPr>
          <w:sz w:val="24"/>
        </w:rPr>
      </w:pPr>
      <w:r>
        <w:rPr>
          <w:sz w:val="24"/>
        </w:rPr>
        <w:t>Client receives an invalid file from server</w:t>
      </w:r>
    </w:p>
    <w:p w:rsidR="00E521DB" w:rsidRPr="008B06EA" w:rsidRDefault="00E521DB" w:rsidP="00E521DB">
      <w:pPr>
        <w:contextualSpacing/>
        <w:jc w:val="center"/>
        <w:rPr>
          <w:sz w:val="24"/>
        </w:rPr>
      </w:pPr>
      <w:r w:rsidRPr="00E521DB">
        <w:rPr>
          <w:noProof/>
          <w:sz w:val="24"/>
          <w:lang w:val="en-CA" w:eastAsia="zh-CN"/>
        </w:rPr>
        <w:lastRenderedPageBreak/>
        <w:drawing>
          <wp:inline distT="0" distB="0" distL="0" distR="0">
            <wp:extent cx="4714875" cy="3198694"/>
            <wp:effectExtent l="0" t="0" r="0" b="1905"/>
            <wp:docPr id="10" name="Picture 10" descr="C:\Users\Jerry\Dropbox\BCIT_CST\Term_4\4981\Asn2\ScreenShots\Screenshot from 2016-02-01 20-0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rry\Dropbox\BCIT_CST\Term_4\4981\Asn2\ScreenShots\Screenshot from 2016-02-01 20-03-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970" cy="320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1DB" w:rsidRPr="008B06EA" w:rsidSect="003B08D7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A89" w:rsidRDefault="00204A89">
      <w:pPr>
        <w:spacing w:after="0" w:line="240" w:lineRule="auto"/>
      </w:pPr>
      <w:r>
        <w:separator/>
      </w:r>
    </w:p>
  </w:endnote>
  <w:endnote w:type="continuationSeparator" w:id="0">
    <w:p w:rsidR="00204A89" w:rsidRDefault="0020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A89" w:rsidRDefault="00204A89">
      <w:pPr>
        <w:spacing w:after="0" w:line="240" w:lineRule="auto"/>
      </w:pPr>
      <w:r>
        <w:separator/>
      </w:r>
    </w:p>
  </w:footnote>
  <w:footnote w:type="continuationSeparator" w:id="0">
    <w:p w:rsidR="00204A89" w:rsidRDefault="00204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906"/>
    <w:multiLevelType w:val="hybridMultilevel"/>
    <w:tmpl w:val="C5D41036"/>
    <w:lvl w:ilvl="0" w:tplc="1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38D466A"/>
    <w:multiLevelType w:val="hybridMultilevel"/>
    <w:tmpl w:val="33361C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2F6A0E"/>
    <w:multiLevelType w:val="hybridMultilevel"/>
    <w:tmpl w:val="7178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656FF"/>
    <w:multiLevelType w:val="hybridMultilevel"/>
    <w:tmpl w:val="9A6C9E90"/>
    <w:lvl w:ilvl="0" w:tplc="B712C00A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4" w15:restartNumberingAfterBreak="0">
    <w:nsid w:val="1E8579FA"/>
    <w:multiLevelType w:val="hybridMultilevel"/>
    <w:tmpl w:val="6D920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21EA4"/>
    <w:multiLevelType w:val="hybridMultilevel"/>
    <w:tmpl w:val="6E98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D76A9"/>
    <w:multiLevelType w:val="multilevel"/>
    <w:tmpl w:val="266676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A52F2"/>
    <w:multiLevelType w:val="multilevel"/>
    <w:tmpl w:val="9E70945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8" w15:restartNumberingAfterBreak="0">
    <w:nsid w:val="4AC078FE"/>
    <w:multiLevelType w:val="hybridMultilevel"/>
    <w:tmpl w:val="DB644FB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B712C00A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F9013CF"/>
    <w:multiLevelType w:val="hybridMultilevel"/>
    <w:tmpl w:val="2F3442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97693E"/>
    <w:multiLevelType w:val="hybridMultilevel"/>
    <w:tmpl w:val="74B838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5560C2"/>
    <w:multiLevelType w:val="hybridMultilevel"/>
    <w:tmpl w:val="8A8A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2499E"/>
    <w:multiLevelType w:val="hybridMultilevel"/>
    <w:tmpl w:val="E39E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6755C"/>
    <w:multiLevelType w:val="hybridMultilevel"/>
    <w:tmpl w:val="D5E67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13F1E"/>
    <w:multiLevelType w:val="hybridMultilevel"/>
    <w:tmpl w:val="66FC58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FF2733"/>
    <w:multiLevelType w:val="hybridMultilevel"/>
    <w:tmpl w:val="0AD87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2718E"/>
    <w:multiLevelType w:val="hybridMultilevel"/>
    <w:tmpl w:val="6D7C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E3088"/>
    <w:multiLevelType w:val="hybridMultilevel"/>
    <w:tmpl w:val="F5F08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  <w:lvlOverride w:ilvl="0">
      <w:startOverride w:val="1"/>
    </w:lvlOverride>
  </w:num>
  <w:num w:numId="14">
    <w:abstractNumId w:val="2"/>
  </w:num>
  <w:num w:numId="15">
    <w:abstractNumId w:val="13"/>
  </w:num>
  <w:num w:numId="16">
    <w:abstractNumId w:val="11"/>
  </w:num>
  <w:num w:numId="17">
    <w:abstractNumId w:val="5"/>
  </w:num>
  <w:num w:numId="18">
    <w:abstractNumId w:val="1"/>
  </w:num>
  <w:num w:numId="19">
    <w:abstractNumId w:val="14"/>
  </w:num>
  <w:num w:numId="20">
    <w:abstractNumId w:val="17"/>
  </w:num>
  <w:num w:numId="21">
    <w:abstractNumId w:val="16"/>
  </w:num>
  <w:num w:numId="22">
    <w:abstractNumId w:val="18"/>
  </w:num>
  <w:num w:numId="23">
    <w:abstractNumId w:val="4"/>
  </w:num>
  <w:num w:numId="24">
    <w:abstractNumId w:val="0"/>
  </w:num>
  <w:num w:numId="25">
    <w:abstractNumId w:val="9"/>
  </w:num>
  <w:num w:numId="26">
    <w:abstractNumId w:val="6"/>
  </w:num>
  <w:num w:numId="27">
    <w:abstractNumId w:val="15"/>
  </w:num>
  <w:num w:numId="28">
    <w:abstractNumId w:val="10"/>
  </w:num>
  <w:num w:numId="29">
    <w:abstractNumId w:val="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D7"/>
    <w:rsid w:val="00026814"/>
    <w:rsid w:val="00051E80"/>
    <w:rsid w:val="000904E1"/>
    <w:rsid w:val="00092886"/>
    <w:rsid w:val="000A4281"/>
    <w:rsid w:val="000C26BC"/>
    <w:rsid w:val="000F3875"/>
    <w:rsid w:val="001B1F4C"/>
    <w:rsid w:val="001B757D"/>
    <w:rsid w:val="001D01AF"/>
    <w:rsid w:val="00204A89"/>
    <w:rsid w:val="002509D4"/>
    <w:rsid w:val="00282F9D"/>
    <w:rsid w:val="002A2128"/>
    <w:rsid w:val="002A4258"/>
    <w:rsid w:val="002B34CF"/>
    <w:rsid w:val="002B6C49"/>
    <w:rsid w:val="002C5FEC"/>
    <w:rsid w:val="002E01BA"/>
    <w:rsid w:val="002E655E"/>
    <w:rsid w:val="002F5652"/>
    <w:rsid w:val="002F6AD2"/>
    <w:rsid w:val="0030421F"/>
    <w:rsid w:val="0031620C"/>
    <w:rsid w:val="00327422"/>
    <w:rsid w:val="00360D98"/>
    <w:rsid w:val="003B08D7"/>
    <w:rsid w:val="003C00CF"/>
    <w:rsid w:val="003C46B5"/>
    <w:rsid w:val="003D096C"/>
    <w:rsid w:val="004274CA"/>
    <w:rsid w:val="004A3E7A"/>
    <w:rsid w:val="004B65D3"/>
    <w:rsid w:val="004C2597"/>
    <w:rsid w:val="004F77BD"/>
    <w:rsid w:val="00524727"/>
    <w:rsid w:val="00531684"/>
    <w:rsid w:val="00593028"/>
    <w:rsid w:val="005E5A52"/>
    <w:rsid w:val="006072A4"/>
    <w:rsid w:val="0062757F"/>
    <w:rsid w:val="00651EDE"/>
    <w:rsid w:val="006557B3"/>
    <w:rsid w:val="006947B2"/>
    <w:rsid w:val="006C3150"/>
    <w:rsid w:val="006D192E"/>
    <w:rsid w:val="006D19AA"/>
    <w:rsid w:val="007718DC"/>
    <w:rsid w:val="00791D52"/>
    <w:rsid w:val="00797689"/>
    <w:rsid w:val="007C213A"/>
    <w:rsid w:val="007C3A1E"/>
    <w:rsid w:val="00813DA3"/>
    <w:rsid w:val="0082011F"/>
    <w:rsid w:val="008335FD"/>
    <w:rsid w:val="00851998"/>
    <w:rsid w:val="008B06EA"/>
    <w:rsid w:val="008E255C"/>
    <w:rsid w:val="008F1027"/>
    <w:rsid w:val="00915580"/>
    <w:rsid w:val="00936FB2"/>
    <w:rsid w:val="009B2A7E"/>
    <w:rsid w:val="009E1E75"/>
    <w:rsid w:val="00A13ED2"/>
    <w:rsid w:val="00A23831"/>
    <w:rsid w:val="00A77662"/>
    <w:rsid w:val="00A853C7"/>
    <w:rsid w:val="00AE33B8"/>
    <w:rsid w:val="00B053A4"/>
    <w:rsid w:val="00B14528"/>
    <w:rsid w:val="00B14AE3"/>
    <w:rsid w:val="00B16CDA"/>
    <w:rsid w:val="00B35DF8"/>
    <w:rsid w:val="00B565FC"/>
    <w:rsid w:val="00B758D3"/>
    <w:rsid w:val="00C37781"/>
    <w:rsid w:val="00C41921"/>
    <w:rsid w:val="00C42797"/>
    <w:rsid w:val="00C72B57"/>
    <w:rsid w:val="00C731FE"/>
    <w:rsid w:val="00C73F26"/>
    <w:rsid w:val="00C865A2"/>
    <w:rsid w:val="00CE4175"/>
    <w:rsid w:val="00CF437A"/>
    <w:rsid w:val="00D14949"/>
    <w:rsid w:val="00D3700A"/>
    <w:rsid w:val="00D55DC0"/>
    <w:rsid w:val="00D60156"/>
    <w:rsid w:val="00D67E2D"/>
    <w:rsid w:val="00D878FC"/>
    <w:rsid w:val="00DA2B1F"/>
    <w:rsid w:val="00DA6CE4"/>
    <w:rsid w:val="00DC05DB"/>
    <w:rsid w:val="00E521DB"/>
    <w:rsid w:val="00E80F45"/>
    <w:rsid w:val="00E91914"/>
    <w:rsid w:val="00EA25A4"/>
    <w:rsid w:val="00EB7D83"/>
    <w:rsid w:val="00EC093F"/>
    <w:rsid w:val="00F000B5"/>
    <w:rsid w:val="00F01E58"/>
    <w:rsid w:val="00F6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E4CC9"/>
  <w15:chartTrackingRefBased/>
  <w15:docId w15:val="{78C08522-3690-4F01-B5EC-766B3393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3A4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53A4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bCs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3A4"/>
    <w:rPr>
      <w:rFonts w:ascii="Segoe UI" w:eastAsiaTheme="majorEastAsia" w:hAnsi="Segoe UI" w:cstheme="majorBidi"/>
      <w:b/>
      <w:bCs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rsid w:val="00B053A4"/>
    <w:pPr>
      <w:spacing w:after="0" w:line="240" w:lineRule="auto"/>
    </w:pPr>
    <w:rPr>
      <w:rFonts w:ascii="Segoe UI" w:hAnsi="Segoe UI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B053A4"/>
    <w:rPr>
      <w:rFonts w:ascii="Segoe UI" w:hAnsi="Segoe U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08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08D7"/>
    <w:rPr>
      <w:color w:val="6EAC1C" w:themeColor="hyperlink"/>
      <w:u w:val="single"/>
    </w:rPr>
  </w:style>
  <w:style w:type="table" w:styleId="TableGrid">
    <w:name w:val="Table Grid"/>
    <w:basedOn w:val="TableNormal"/>
    <w:uiPriority w:val="39"/>
    <w:rsid w:val="004B6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2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62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01F4F-FB45-4639-B134-BB81B9657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34</TotalTime>
  <Pages>8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COMP 3980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MANUAL</dc:title>
  <dc:subject>COMP 4981 Message File Server</dc:subject>
  <dc:creator>Oscar Kwan</dc:creator>
  <cp:keywords/>
  <dc:description/>
  <cp:lastModifiedBy>jerry jia</cp:lastModifiedBy>
  <cp:revision>13</cp:revision>
  <dcterms:created xsi:type="dcterms:W3CDTF">2016-01-17T02:30:00Z</dcterms:created>
  <dcterms:modified xsi:type="dcterms:W3CDTF">2016-02-02T04:47:00Z</dcterms:modified>
  <cp:category>Assignment 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